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028D0" w14:textId="77777777" w:rsidR="004230A9" w:rsidRPr="00136370" w:rsidRDefault="004230A9">
      <w:pPr>
        <w:jc w:val="center"/>
        <w:rPr>
          <w:rFonts w:ascii="ＭＳ 明朝" w:hAnsi="ＭＳ 明朝"/>
          <w:b/>
          <w:bCs/>
          <w:sz w:val="32"/>
          <w:szCs w:val="32"/>
          <w:lang w:eastAsia="zh-TW"/>
        </w:rPr>
      </w:pPr>
      <w:r w:rsidRPr="00136370">
        <w:rPr>
          <w:rFonts w:ascii="ＭＳ 明朝" w:hAnsi="ＭＳ 明朝" w:hint="eastAsia"/>
          <w:b/>
          <w:bCs/>
          <w:sz w:val="32"/>
          <w:szCs w:val="32"/>
          <w:lang w:eastAsia="zh-TW"/>
        </w:rPr>
        <w:t>職</w:t>
      </w:r>
      <w:r w:rsidRPr="00136370">
        <w:rPr>
          <w:rFonts w:ascii="ＭＳ 明朝" w:hAnsi="ＭＳ 明朝"/>
          <w:b/>
          <w:bCs/>
          <w:sz w:val="32"/>
          <w:szCs w:val="32"/>
          <w:lang w:eastAsia="zh-TW"/>
        </w:rPr>
        <w:t xml:space="preserve"> </w:t>
      </w:r>
      <w:r w:rsidRPr="00136370">
        <w:rPr>
          <w:rFonts w:ascii="ＭＳ 明朝" w:hAnsi="ＭＳ 明朝" w:hint="eastAsia"/>
          <w:b/>
          <w:bCs/>
          <w:sz w:val="32"/>
          <w:szCs w:val="32"/>
          <w:lang w:eastAsia="zh-TW"/>
        </w:rPr>
        <w:t>務</w:t>
      </w:r>
      <w:r w:rsidRPr="00136370">
        <w:rPr>
          <w:rFonts w:ascii="ＭＳ 明朝" w:hAnsi="ＭＳ 明朝"/>
          <w:b/>
          <w:bCs/>
          <w:sz w:val="32"/>
          <w:szCs w:val="32"/>
          <w:lang w:eastAsia="zh-TW"/>
        </w:rPr>
        <w:t xml:space="preserve"> </w:t>
      </w:r>
      <w:r w:rsidRPr="00136370">
        <w:rPr>
          <w:rFonts w:ascii="ＭＳ 明朝" w:hAnsi="ＭＳ 明朝" w:hint="eastAsia"/>
          <w:b/>
          <w:bCs/>
          <w:sz w:val="32"/>
          <w:szCs w:val="32"/>
          <w:lang w:eastAsia="zh-TW"/>
        </w:rPr>
        <w:t>経</w:t>
      </w:r>
      <w:r w:rsidRPr="00136370">
        <w:rPr>
          <w:rFonts w:ascii="ＭＳ 明朝" w:hAnsi="ＭＳ 明朝"/>
          <w:b/>
          <w:bCs/>
          <w:sz w:val="32"/>
          <w:szCs w:val="32"/>
          <w:lang w:eastAsia="zh-TW"/>
        </w:rPr>
        <w:t xml:space="preserve"> </w:t>
      </w:r>
      <w:r w:rsidRPr="00136370">
        <w:rPr>
          <w:rFonts w:ascii="ＭＳ 明朝" w:hAnsi="ＭＳ 明朝" w:hint="eastAsia"/>
          <w:b/>
          <w:bCs/>
          <w:sz w:val="32"/>
          <w:szCs w:val="32"/>
          <w:lang w:eastAsia="zh-TW"/>
        </w:rPr>
        <w:t>歴</w:t>
      </w:r>
      <w:r w:rsidRPr="00136370">
        <w:rPr>
          <w:rFonts w:ascii="ＭＳ 明朝" w:hAnsi="ＭＳ 明朝"/>
          <w:b/>
          <w:bCs/>
          <w:sz w:val="32"/>
          <w:szCs w:val="32"/>
          <w:lang w:eastAsia="zh-TW"/>
        </w:rPr>
        <w:t xml:space="preserve"> </w:t>
      </w:r>
      <w:r w:rsidRPr="00136370">
        <w:rPr>
          <w:rFonts w:ascii="ＭＳ 明朝" w:hAnsi="ＭＳ 明朝" w:hint="eastAsia"/>
          <w:b/>
          <w:bCs/>
          <w:sz w:val="32"/>
          <w:szCs w:val="32"/>
          <w:lang w:eastAsia="zh-TW"/>
        </w:rPr>
        <w:t>書</w:t>
      </w:r>
    </w:p>
    <w:p w14:paraId="52DAB63D" w14:textId="34610178" w:rsidR="00FB7409" w:rsidRPr="00C22CED" w:rsidRDefault="00D60FCD" w:rsidP="00FB7409">
      <w:pPr>
        <w:spacing w:line="240" w:lineRule="exact"/>
        <w:jc w:val="right"/>
        <w:rPr>
          <w:rFonts w:ascii="ＭＳ 明朝" w:hAnsi="ＭＳ 明朝"/>
          <w:sz w:val="20"/>
          <w:lang w:eastAsia="zh-TW"/>
        </w:rPr>
      </w:pPr>
      <w:r w:rsidRPr="00C22CED">
        <w:rPr>
          <w:rFonts w:ascii="ＭＳ 明朝" w:hAnsi="ＭＳ 明朝"/>
          <w:sz w:val="20"/>
        </w:rPr>
        <w:fldChar w:fldCharType="begin"/>
      </w:r>
      <w:r w:rsidRPr="00C22CED">
        <w:rPr>
          <w:rFonts w:ascii="ＭＳ 明朝" w:hAnsi="ＭＳ 明朝"/>
          <w:sz w:val="20"/>
        </w:rPr>
        <w:instrText xml:space="preserve"> </w:instrText>
      </w:r>
      <w:r w:rsidRPr="00C22CED">
        <w:rPr>
          <w:rFonts w:ascii="ＭＳ 明朝" w:hAnsi="ＭＳ 明朝" w:hint="eastAsia"/>
          <w:sz w:val="20"/>
        </w:rPr>
        <w:instrText>TIME \@ "yyyy'年'M'月'd'日'"</w:instrText>
      </w:r>
      <w:r w:rsidRPr="00C22CED">
        <w:rPr>
          <w:rFonts w:ascii="ＭＳ 明朝" w:hAnsi="ＭＳ 明朝"/>
          <w:sz w:val="20"/>
        </w:rPr>
        <w:instrText xml:space="preserve"> </w:instrText>
      </w:r>
      <w:r w:rsidRPr="00C22CED">
        <w:rPr>
          <w:rFonts w:ascii="ＭＳ 明朝" w:hAnsi="ＭＳ 明朝"/>
          <w:sz w:val="20"/>
        </w:rPr>
        <w:fldChar w:fldCharType="separate"/>
      </w:r>
      <w:r w:rsidR="00E46E22">
        <w:rPr>
          <w:rFonts w:ascii="ＭＳ 明朝" w:hAnsi="ＭＳ 明朝"/>
          <w:noProof/>
          <w:sz w:val="20"/>
        </w:rPr>
        <w:t>2025年4月17日</w:t>
      </w:r>
      <w:r w:rsidRPr="00C22CED">
        <w:rPr>
          <w:rFonts w:ascii="ＭＳ 明朝" w:hAnsi="ＭＳ 明朝"/>
          <w:sz w:val="20"/>
        </w:rPr>
        <w:fldChar w:fldCharType="end"/>
      </w:r>
      <w:r w:rsidR="00A95A05" w:rsidRPr="00C22CED">
        <w:rPr>
          <w:rFonts w:ascii="ＭＳ 明朝" w:hAnsi="ＭＳ 明朝" w:hint="eastAsia"/>
          <w:sz w:val="20"/>
        </w:rPr>
        <w:t xml:space="preserve"> </w:t>
      </w:r>
      <w:r w:rsidR="00FB7409" w:rsidRPr="00C22CED">
        <w:rPr>
          <w:rFonts w:ascii="ＭＳ 明朝" w:hAnsi="ＭＳ 明朝" w:hint="eastAsia"/>
          <w:sz w:val="20"/>
          <w:lang w:eastAsia="zh-TW"/>
        </w:rPr>
        <w:t>現在</w:t>
      </w:r>
    </w:p>
    <w:p w14:paraId="2B8E139C" w14:textId="6A0DCB95" w:rsidR="00FB7409" w:rsidRPr="00C22CED" w:rsidRDefault="00FB7409" w:rsidP="0079273C">
      <w:pPr>
        <w:tabs>
          <w:tab w:val="left" w:pos="9498"/>
        </w:tabs>
        <w:spacing w:line="240" w:lineRule="exact"/>
        <w:ind w:right="-30"/>
        <w:jc w:val="right"/>
        <w:rPr>
          <w:rFonts w:ascii="ＭＳ 明朝" w:hAnsi="ＭＳ 明朝"/>
          <w:sz w:val="20"/>
        </w:rPr>
      </w:pPr>
      <w:r w:rsidRPr="00C22CED">
        <w:rPr>
          <w:rFonts w:ascii="ＭＳ 明朝" w:hAnsi="ＭＳ 明朝" w:hint="eastAsia"/>
          <w:sz w:val="20"/>
        </w:rPr>
        <w:t>名前：</w:t>
      </w:r>
      <w:r w:rsidR="0066538B" w:rsidRPr="0066538B">
        <w:rPr>
          <w:rFonts w:ascii="ＭＳ 明朝" w:hAnsi="ＭＳ 明朝" w:hint="eastAsia"/>
          <w:sz w:val="20"/>
        </w:rPr>
        <w:t>大高知</w:t>
      </w:r>
      <w:r w:rsidR="0066538B">
        <w:rPr>
          <w:rFonts w:ascii="ＭＳ 明朝" w:hAnsi="ＭＳ 明朝" w:hint="eastAsia"/>
          <w:sz w:val="20"/>
        </w:rPr>
        <w:t xml:space="preserve"> </w:t>
      </w:r>
      <w:r w:rsidR="0066538B" w:rsidRPr="0066538B">
        <w:rPr>
          <w:rFonts w:ascii="ＭＳ 明朝" w:hAnsi="ＭＳ 明朝" w:hint="eastAsia"/>
          <w:sz w:val="20"/>
        </w:rPr>
        <w:t>三佳</w:t>
      </w:r>
    </w:p>
    <w:p w14:paraId="5870B0E4" w14:textId="77777777" w:rsidR="004230A9" w:rsidRPr="00C22CED" w:rsidRDefault="004230A9" w:rsidP="00FB7409">
      <w:pPr>
        <w:spacing w:line="240" w:lineRule="exact"/>
        <w:rPr>
          <w:rFonts w:ascii="ＭＳ 明朝" w:hAnsi="ＭＳ 明朝"/>
          <w:b/>
          <w:bCs/>
          <w:sz w:val="20"/>
        </w:rPr>
      </w:pPr>
      <w:r w:rsidRPr="00C22CED">
        <w:rPr>
          <w:rFonts w:ascii="ＭＳ 明朝" w:hAnsi="ＭＳ 明朝" w:hint="eastAsia"/>
          <w:b/>
          <w:bCs/>
          <w:sz w:val="20"/>
        </w:rPr>
        <w:t>■職務経歴要約</w:t>
      </w:r>
    </w:p>
    <w:p w14:paraId="2701D8AE" w14:textId="1DFFF677" w:rsidR="00AC69DB" w:rsidRDefault="002079E7" w:rsidP="00FB7409">
      <w:pPr>
        <w:spacing w:line="240" w:lineRule="exact"/>
        <w:rPr>
          <w:rFonts w:ascii="ＭＳ 明朝" w:hAnsi="ＭＳ 明朝"/>
          <w:sz w:val="20"/>
        </w:rPr>
      </w:pPr>
      <w:r>
        <w:rPr>
          <w:rFonts w:ascii="ＭＳ 明朝" w:hAnsi="ＭＳ 明朝" w:hint="eastAsia"/>
          <w:sz w:val="20"/>
        </w:rPr>
        <w:t>2009年11月</w:t>
      </w:r>
      <w:r w:rsidRPr="00C45973">
        <w:rPr>
          <w:rFonts w:ascii="ＭＳ 明朝" w:hAnsi="ＭＳ 明朝" w:hint="eastAsia"/>
          <w:sz w:val="20"/>
        </w:rPr>
        <w:t>～</w:t>
      </w:r>
      <w:r>
        <w:rPr>
          <w:rFonts w:ascii="ＭＳ 明朝" w:hAnsi="ＭＳ 明朝" w:hint="eastAsia"/>
          <w:sz w:val="20"/>
        </w:rPr>
        <w:t>2010</w:t>
      </w:r>
      <w:r w:rsidRPr="0066538B">
        <w:rPr>
          <w:rFonts w:ascii="ＭＳ 明朝" w:hAnsi="ＭＳ 明朝" w:hint="eastAsia"/>
          <w:sz w:val="20"/>
        </w:rPr>
        <w:t>年</w:t>
      </w:r>
      <w:r>
        <w:rPr>
          <w:rFonts w:ascii="ＭＳ 明朝" w:hAnsi="ＭＳ 明朝" w:hint="eastAsia"/>
          <w:sz w:val="20"/>
        </w:rPr>
        <w:t>3</w:t>
      </w:r>
      <w:r w:rsidRPr="0066538B">
        <w:rPr>
          <w:rFonts w:ascii="ＭＳ 明朝" w:hAnsi="ＭＳ 明朝" w:hint="eastAsia"/>
          <w:sz w:val="20"/>
        </w:rPr>
        <w:t>月</w:t>
      </w:r>
      <w:r>
        <w:rPr>
          <w:rFonts w:ascii="ＭＳ 明朝" w:hAnsi="ＭＳ 明朝" w:hint="eastAsia"/>
          <w:sz w:val="20"/>
        </w:rPr>
        <w:t xml:space="preserve">　</w:t>
      </w:r>
      <w:r w:rsidRPr="0066538B">
        <w:rPr>
          <w:rFonts w:ascii="ＭＳ 明朝" w:hAnsi="ＭＳ 明朝" w:hint="eastAsia"/>
          <w:sz w:val="20"/>
        </w:rPr>
        <w:t>横浜市鶴見郵便局</w:t>
      </w:r>
    </w:p>
    <w:p w14:paraId="20658303" w14:textId="26047120" w:rsidR="002079E7" w:rsidRDefault="002079E7" w:rsidP="00FB7409">
      <w:pPr>
        <w:spacing w:line="240" w:lineRule="exact"/>
        <w:rPr>
          <w:rFonts w:ascii="ＭＳ 明朝" w:hAnsi="ＭＳ 明朝"/>
          <w:sz w:val="20"/>
        </w:rPr>
      </w:pPr>
      <w:r>
        <w:rPr>
          <w:rFonts w:ascii="ＭＳ 明朝" w:hAnsi="ＭＳ 明朝" w:hint="eastAsia"/>
          <w:sz w:val="20"/>
        </w:rPr>
        <w:t xml:space="preserve">2011年11月～2012年4月　</w:t>
      </w:r>
      <w:r w:rsidRPr="0066538B">
        <w:rPr>
          <w:rFonts w:ascii="ＭＳ 明朝" w:hAnsi="ＭＳ 明朝" w:hint="eastAsia"/>
          <w:sz w:val="20"/>
        </w:rPr>
        <w:t>トランスコスモス株式会社</w:t>
      </w:r>
    </w:p>
    <w:p w14:paraId="6F7D62B3" w14:textId="08851E2D" w:rsidR="002079E7" w:rsidRDefault="002079E7" w:rsidP="00FB7409">
      <w:pPr>
        <w:spacing w:line="240" w:lineRule="exact"/>
        <w:rPr>
          <w:rFonts w:ascii="ＭＳ 明朝" w:hAnsi="ＭＳ 明朝"/>
          <w:bCs/>
          <w:sz w:val="20"/>
        </w:rPr>
      </w:pPr>
      <w:r>
        <w:rPr>
          <w:rFonts w:ascii="ＭＳ 明朝" w:hAnsi="ＭＳ 明朝" w:hint="eastAsia"/>
          <w:bCs/>
          <w:sz w:val="20"/>
        </w:rPr>
        <w:t xml:space="preserve">2014年7月～2015年11月　</w:t>
      </w:r>
      <w:r w:rsidRPr="002079E7">
        <w:rPr>
          <w:rFonts w:ascii="ＭＳ 明朝" w:hAnsi="ＭＳ 明朝" w:hint="eastAsia"/>
          <w:bCs/>
          <w:sz w:val="20"/>
        </w:rPr>
        <w:t>株式会社ネオキャリア</w:t>
      </w:r>
    </w:p>
    <w:p w14:paraId="13B68581" w14:textId="1D4519F2" w:rsidR="002079E7" w:rsidRDefault="002079E7" w:rsidP="00FB7409">
      <w:pPr>
        <w:spacing w:line="240" w:lineRule="exact"/>
        <w:rPr>
          <w:rFonts w:ascii="ＭＳ 明朝" w:hAnsi="ＭＳ 明朝"/>
          <w:bCs/>
          <w:sz w:val="20"/>
        </w:rPr>
      </w:pPr>
      <w:r>
        <w:rPr>
          <w:rFonts w:ascii="ＭＳ 明朝" w:hAnsi="ＭＳ 明朝" w:hint="eastAsia"/>
          <w:bCs/>
          <w:sz w:val="20"/>
        </w:rPr>
        <w:t xml:space="preserve">2016年11月～2017年4月　</w:t>
      </w:r>
      <w:r w:rsidRPr="002079E7">
        <w:rPr>
          <w:rFonts w:ascii="ＭＳ 明朝" w:hAnsi="ＭＳ 明朝" w:hint="eastAsia"/>
          <w:bCs/>
          <w:sz w:val="20"/>
        </w:rPr>
        <w:t>株式会社Be with</w:t>
      </w:r>
    </w:p>
    <w:p w14:paraId="213AC13F" w14:textId="1CE054B0" w:rsidR="002079E7" w:rsidRDefault="002079E7" w:rsidP="00FB7409">
      <w:pPr>
        <w:spacing w:line="240" w:lineRule="exact"/>
        <w:rPr>
          <w:rFonts w:ascii="ＭＳ 明朝" w:hAnsi="ＭＳ 明朝"/>
          <w:bCs/>
          <w:sz w:val="20"/>
        </w:rPr>
      </w:pPr>
      <w:r>
        <w:rPr>
          <w:rFonts w:ascii="ＭＳ 明朝" w:hAnsi="ＭＳ 明朝" w:hint="eastAsia"/>
          <w:sz w:val="20"/>
        </w:rPr>
        <w:t>2018</w:t>
      </w:r>
      <w:r w:rsidRPr="00C45973">
        <w:rPr>
          <w:rFonts w:ascii="ＭＳ 明朝" w:hAnsi="ＭＳ 明朝" w:hint="eastAsia"/>
          <w:sz w:val="20"/>
        </w:rPr>
        <w:t>年</w:t>
      </w:r>
      <w:r>
        <w:rPr>
          <w:rFonts w:ascii="ＭＳ 明朝" w:hAnsi="ＭＳ 明朝" w:hint="eastAsia"/>
          <w:sz w:val="20"/>
        </w:rPr>
        <w:t>6</w:t>
      </w:r>
      <w:r w:rsidRPr="00C45973">
        <w:rPr>
          <w:rFonts w:ascii="ＭＳ 明朝" w:hAnsi="ＭＳ 明朝" w:hint="eastAsia"/>
          <w:sz w:val="20"/>
        </w:rPr>
        <w:t>月～</w:t>
      </w:r>
      <w:r>
        <w:rPr>
          <w:rFonts w:ascii="ＭＳ 明朝" w:hAnsi="ＭＳ 明朝" w:hint="eastAsia"/>
          <w:sz w:val="20"/>
        </w:rPr>
        <w:t>2019</w:t>
      </w:r>
      <w:r w:rsidRPr="0066538B">
        <w:rPr>
          <w:rFonts w:ascii="ＭＳ 明朝" w:hAnsi="ＭＳ 明朝" w:hint="eastAsia"/>
          <w:sz w:val="20"/>
        </w:rPr>
        <w:t>年</w:t>
      </w:r>
      <w:r>
        <w:rPr>
          <w:rFonts w:ascii="ＭＳ 明朝" w:hAnsi="ＭＳ 明朝" w:hint="eastAsia"/>
          <w:sz w:val="20"/>
        </w:rPr>
        <w:t>6</w:t>
      </w:r>
      <w:r w:rsidRPr="0066538B">
        <w:rPr>
          <w:rFonts w:ascii="ＭＳ 明朝" w:hAnsi="ＭＳ 明朝" w:hint="eastAsia"/>
          <w:sz w:val="20"/>
        </w:rPr>
        <w:t>月</w:t>
      </w:r>
      <w:r>
        <w:rPr>
          <w:rFonts w:ascii="ＭＳ 明朝" w:hAnsi="ＭＳ 明朝" w:hint="eastAsia"/>
          <w:sz w:val="20"/>
        </w:rPr>
        <w:t xml:space="preserve">　</w:t>
      </w:r>
      <w:r w:rsidR="0010732C">
        <w:rPr>
          <w:rFonts w:ascii="ＭＳ 明朝" w:hAnsi="ＭＳ 明朝" w:hint="eastAsia"/>
          <w:sz w:val="20"/>
        </w:rPr>
        <w:t xml:space="preserve"> </w:t>
      </w:r>
      <w:r w:rsidR="000C367A" w:rsidRPr="0066538B">
        <w:rPr>
          <w:rFonts w:ascii="ＭＳ 明朝" w:hAnsi="ＭＳ 明朝" w:hint="eastAsia"/>
          <w:sz w:val="20"/>
        </w:rPr>
        <w:t>株式会社</w:t>
      </w:r>
      <w:r w:rsidRPr="0066538B">
        <w:rPr>
          <w:rFonts w:ascii="ＭＳ 明朝" w:hAnsi="ＭＳ 明朝" w:hint="eastAsia"/>
          <w:sz w:val="20"/>
        </w:rPr>
        <w:t>スタッフサービス</w:t>
      </w:r>
    </w:p>
    <w:p w14:paraId="7F790DEE" w14:textId="1766FEBE" w:rsidR="002079E7" w:rsidRPr="002079E7" w:rsidRDefault="002079E7" w:rsidP="00FB7409">
      <w:pPr>
        <w:spacing w:line="240" w:lineRule="exact"/>
        <w:rPr>
          <w:rFonts w:ascii="ＭＳ 明朝" w:hAnsi="ＭＳ 明朝"/>
          <w:sz w:val="20"/>
        </w:rPr>
      </w:pPr>
      <w:r>
        <w:rPr>
          <w:rFonts w:ascii="ＭＳ 明朝" w:hAnsi="ＭＳ 明朝" w:hint="eastAsia"/>
          <w:sz w:val="20"/>
        </w:rPr>
        <w:t>2021</w:t>
      </w:r>
      <w:r w:rsidRPr="00C45973">
        <w:rPr>
          <w:rFonts w:ascii="ＭＳ 明朝" w:hAnsi="ＭＳ 明朝" w:hint="eastAsia"/>
          <w:sz w:val="20"/>
        </w:rPr>
        <w:t>年</w:t>
      </w:r>
      <w:r>
        <w:rPr>
          <w:rFonts w:ascii="ＭＳ 明朝" w:hAnsi="ＭＳ 明朝" w:hint="eastAsia"/>
          <w:sz w:val="20"/>
        </w:rPr>
        <w:t>6</w:t>
      </w:r>
      <w:r w:rsidRPr="00C45973">
        <w:rPr>
          <w:rFonts w:ascii="ＭＳ 明朝" w:hAnsi="ＭＳ 明朝" w:hint="eastAsia"/>
          <w:sz w:val="20"/>
        </w:rPr>
        <w:t>月～</w:t>
      </w:r>
      <w:r w:rsidR="00384D04">
        <w:rPr>
          <w:rFonts w:ascii="ＭＳ 明朝" w:hAnsi="ＭＳ 明朝" w:hint="eastAsia"/>
          <w:sz w:val="20"/>
        </w:rPr>
        <w:t>2023年11月</w:t>
      </w:r>
      <w:r>
        <w:rPr>
          <w:rFonts w:ascii="ＭＳ 明朝" w:hAnsi="ＭＳ 明朝" w:hint="eastAsia"/>
          <w:sz w:val="20"/>
        </w:rPr>
        <w:t xml:space="preserve">　</w:t>
      </w:r>
      <w:r w:rsidRPr="0066538B">
        <w:rPr>
          <w:rFonts w:ascii="ＭＳ 明朝" w:hAnsi="ＭＳ 明朝" w:hint="eastAsia"/>
          <w:sz w:val="20"/>
        </w:rPr>
        <w:t>ニフティ株式会社</w:t>
      </w:r>
    </w:p>
    <w:p w14:paraId="173FBF4F" w14:textId="77777777" w:rsidR="00DF1B2C" w:rsidRPr="00AC69DB" w:rsidRDefault="00DF1B2C" w:rsidP="00FB7409">
      <w:pPr>
        <w:spacing w:line="240" w:lineRule="exact"/>
        <w:rPr>
          <w:rFonts w:ascii="ＭＳ 明朝" w:hAnsi="ＭＳ 明朝"/>
          <w:sz w:val="20"/>
        </w:rPr>
      </w:pPr>
    </w:p>
    <w:p w14:paraId="5D9911DC" w14:textId="0D90D0CE" w:rsidR="00C22CED" w:rsidRPr="002079E7" w:rsidRDefault="00FB7409" w:rsidP="00A24A0E">
      <w:pPr>
        <w:spacing w:line="240" w:lineRule="exact"/>
        <w:rPr>
          <w:rFonts w:ascii="ＭＳ 明朝" w:hAnsi="ＭＳ 明朝"/>
          <w:b/>
          <w:sz w:val="20"/>
        </w:rPr>
      </w:pPr>
      <w:r w:rsidRPr="00C22CED">
        <w:rPr>
          <w:rFonts w:ascii="ＭＳ 明朝" w:hAnsi="ＭＳ 明朝" w:hint="eastAsia"/>
          <w:b/>
          <w:sz w:val="20"/>
        </w:rPr>
        <w:t>■職務経歴</w:t>
      </w:r>
    </w:p>
    <w:p w14:paraId="04BD7575" w14:textId="266E223E" w:rsidR="00C22CED" w:rsidRPr="00C45973" w:rsidRDefault="00C22CED" w:rsidP="00C22CED">
      <w:pPr>
        <w:snapToGrid w:val="0"/>
        <w:spacing w:line="240" w:lineRule="exact"/>
        <w:ind w:firstLineChars="100" w:firstLine="200"/>
        <w:rPr>
          <w:rFonts w:ascii="ＭＳ 明朝" w:hAnsi="ＭＳ 明朝"/>
          <w:sz w:val="20"/>
        </w:rPr>
      </w:pPr>
      <w:r w:rsidRPr="00C45973">
        <w:rPr>
          <w:rFonts w:ascii="ＭＳ 明朝" w:hAnsi="ＭＳ 明朝" w:hint="eastAsia"/>
          <w:sz w:val="20"/>
        </w:rPr>
        <w:t>◇</w:t>
      </w:r>
      <w:r w:rsidR="0066538B" w:rsidRPr="0066538B">
        <w:rPr>
          <w:rFonts w:ascii="ＭＳ 明朝" w:hAnsi="ＭＳ 明朝" w:hint="eastAsia"/>
          <w:sz w:val="20"/>
        </w:rPr>
        <w:t>ニフティ株式会社</w:t>
      </w:r>
      <w:r w:rsidR="0066538B">
        <w:rPr>
          <w:rFonts w:ascii="ＭＳ 明朝" w:hAnsi="ＭＳ 明朝" w:hint="eastAsia"/>
          <w:sz w:val="20"/>
        </w:rPr>
        <w:t>（契約社員）</w:t>
      </w:r>
      <w:r w:rsidR="001D6EDA" w:rsidRPr="00C45973">
        <w:rPr>
          <w:rFonts w:ascii="ＭＳ 明朝" w:hAnsi="ＭＳ 明朝"/>
          <w:sz w:val="20"/>
        </w:rPr>
        <w:t>(</w:t>
      </w:r>
      <w:r w:rsidR="0066538B">
        <w:rPr>
          <w:rFonts w:ascii="ＭＳ 明朝" w:hAnsi="ＭＳ 明朝" w:hint="eastAsia"/>
          <w:sz w:val="20"/>
        </w:rPr>
        <w:t>2021</w:t>
      </w:r>
      <w:r w:rsidRPr="00C45973">
        <w:rPr>
          <w:rFonts w:ascii="ＭＳ 明朝" w:hAnsi="ＭＳ 明朝" w:hint="eastAsia"/>
          <w:sz w:val="20"/>
        </w:rPr>
        <w:t>年</w:t>
      </w:r>
      <w:r w:rsidR="0066538B">
        <w:rPr>
          <w:rFonts w:ascii="ＭＳ 明朝" w:hAnsi="ＭＳ 明朝" w:hint="eastAsia"/>
          <w:sz w:val="20"/>
        </w:rPr>
        <w:t>6</w:t>
      </w:r>
      <w:r w:rsidRPr="00C45973">
        <w:rPr>
          <w:rFonts w:ascii="ＭＳ 明朝" w:hAnsi="ＭＳ 明朝" w:hint="eastAsia"/>
          <w:sz w:val="20"/>
        </w:rPr>
        <w:t>月～</w:t>
      </w:r>
      <w:r w:rsidR="00384D04">
        <w:rPr>
          <w:rFonts w:ascii="ＭＳ 明朝" w:hAnsi="ＭＳ 明朝" w:hint="eastAsia"/>
          <w:sz w:val="20"/>
        </w:rPr>
        <w:t>2023年11月</w:t>
      </w:r>
      <w:r w:rsidRPr="00C45973">
        <w:rPr>
          <w:rFonts w:ascii="ＭＳ 明朝" w:hAnsi="ＭＳ 明朝" w:hint="eastAsia"/>
          <w:sz w:val="20"/>
        </w:rPr>
        <w:t>）</w:t>
      </w:r>
    </w:p>
    <w:p w14:paraId="734FCAC3" w14:textId="6418A183" w:rsidR="00C22CED" w:rsidRDefault="00C22CED" w:rsidP="00C22CED">
      <w:pPr>
        <w:snapToGrid w:val="0"/>
        <w:spacing w:line="240" w:lineRule="exact"/>
        <w:ind w:firstLineChars="100" w:firstLine="200"/>
        <w:rPr>
          <w:rFonts w:ascii="ＭＳ 明朝" w:hAnsi="ＭＳ 明朝"/>
          <w:sz w:val="20"/>
        </w:rPr>
      </w:pPr>
      <w:r>
        <w:rPr>
          <w:rFonts w:ascii="ＭＳ 明朝" w:hAnsi="ＭＳ 明朝" w:hint="eastAsia"/>
          <w:sz w:val="20"/>
        </w:rPr>
        <w:t>設立：</w:t>
      </w:r>
      <w:r w:rsidR="001D6EDA" w:rsidRPr="001D6EDA">
        <w:rPr>
          <w:rFonts w:ascii="ＭＳ 明朝" w:hAnsi="ＭＳ 明朝" w:hint="eastAsia"/>
          <w:sz w:val="20"/>
        </w:rPr>
        <w:t>2018年2月</w:t>
      </w:r>
    </w:p>
    <w:p w14:paraId="5722A30F" w14:textId="39972CC5" w:rsidR="00C22CED" w:rsidRDefault="00C22CED" w:rsidP="00C22CED">
      <w:pPr>
        <w:snapToGrid w:val="0"/>
        <w:spacing w:line="240" w:lineRule="exact"/>
        <w:ind w:firstLineChars="100" w:firstLine="200"/>
        <w:rPr>
          <w:rFonts w:ascii="ＭＳ 明朝" w:hAnsi="ＭＳ 明朝"/>
          <w:sz w:val="20"/>
        </w:rPr>
      </w:pPr>
      <w:r>
        <w:rPr>
          <w:rFonts w:ascii="ＭＳ 明朝" w:hAnsi="ＭＳ 明朝" w:hint="eastAsia"/>
          <w:sz w:val="20"/>
        </w:rPr>
        <w:t>事業内容：</w:t>
      </w:r>
      <w:r w:rsidR="001D6EDA" w:rsidRPr="001D6EDA">
        <w:rPr>
          <w:rFonts w:ascii="ＭＳ 明朝" w:hAnsi="ＭＳ 明朝" w:hint="eastAsia"/>
          <w:sz w:val="20"/>
        </w:rPr>
        <w:t>行動支援サービス事業</w:t>
      </w:r>
    </w:p>
    <w:tbl>
      <w:tblPr>
        <w:tblW w:w="9214" w:type="dxa"/>
        <w:tblInd w:w="-5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0"/>
        <w:gridCol w:w="6379"/>
        <w:gridCol w:w="1455"/>
      </w:tblGrid>
      <w:tr w:rsidR="008E7DBA" w:rsidRPr="00020352" w14:paraId="6EBB37EA" w14:textId="77777777" w:rsidTr="00A0266A">
        <w:trPr>
          <w:trHeight w:val="7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5" w:color="000000" w:fill="FFFFFF"/>
          </w:tcPr>
          <w:p w14:paraId="66D658FA" w14:textId="77777777" w:rsidR="008E7DBA" w:rsidRPr="00020352" w:rsidRDefault="008E7DBA" w:rsidP="000E4317">
            <w:pPr>
              <w:spacing w:line="240" w:lineRule="exact"/>
              <w:jc w:val="center"/>
              <w:rPr>
                <w:rFonts w:ascii="ＭＳ 明朝" w:hAnsi="ＭＳ 明朝"/>
                <w:sz w:val="20"/>
              </w:rPr>
            </w:pPr>
            <w:r w:rsidRPr="00DC7A69">
              <w:rPr>
                <w:rFonts w:ascii="ＭＳ 明朝" w:hAnsi="ＭＳ 明朝" w:hint="eastAsia"/>
                <w:sz w:val="20"/>
              </w:rPr>
              <w:t>期間/西暦</w:t>
            </w:r>
          </w:p>
        </w:tc>
        <w:tc>
          <w:tcPr>
            <w:tcW w:w="637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pct5" w:color="000000" w:fill="FFFFFF"/>
          </w:tcPr>
          <w:p w14:paraId="1E7E344B" w14:textId="581FABBC" w:rsidR="008E7DBA" w:rsidRPr="00020352" w:rsidRDefault="008E7DBA" w:rsidP="000E4317">
            <w:pPr>
              <w:spacing w:line="240" w:lineRule="exact"/>
              <w:jc w:val="center"/>
              <w:rPr>
                <w:rFonts w:ascii="ＭＳ 明朝" w:hAnsi="ＭＳ 明朝"/>
                <w:sz w:val="20"/>
              </w:rPr>
            </w:pPr>
            <w:r w:rsidRPr="0066538B">
              <w:rPr>
                <w:rFonts w:ascii="ＭＳ 明朝" w:hAnsi="ＭＳ 明朝" w:hint="eastAsia"/>
                <w:sz w:val="20"/>
              </w:rPr>
              <w:t>業務内容</w:t>
            </w:r>
          </w:p>
        </w:tc>
        <w:tc>
          <w:tcPr>
            <w:tcW w:w="14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6AA8F490" w14:textId="77777777" w:rsidR="008E7DBA" w:rsidRPr="00020352" w:rsidRDefault="008E7DBA" w:rsidP="000E4317">
            <w:pPr>
              <w:spacing w:line="240" w:lineRule="exact"/>
              <w:jc w:val="center"/>
              <w:rPr>
                <w:rFonts w:ascii="ＭＳ 明朝" w:hAnsi="ＭＳ 明朝"/>
                <w:sz w:val="20"/>
              </w:rPr>
            </w:pPr>
            <w:r w:rsidRPr="00DC7A69">
              <w:rPr>
                <w:rFonts w:ascii="ＭＳ 明朝" w:hAnsi="ＭＳ 明朝" w:hint="eastAsia"/>
                <w:sz w:val="20"/>
              </w:rPr>
              <w:t>役割等</w:t>
            </w:r>
          </w:p>
        </w:tc>
      </w:tr>
      <w:tr w:rsidR="008E7DBA" w:rsidRPr="006C2A23" w14:paraId="236456B4" w14:textId="77777777" w:rsidTr="00834A89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1F5CF2A9" w14:textId="77777777" w:rsidR="008E7DBA" w:rsidRPr="006C2A23" w:rsidRDefault="008E7DBA" w:rsidP="000E4317">
            <w:pPr>
              <w:spacing w:line="240" w:lineRule="exact"/>
              <w:jc w:val="center"/>
              <w:rPr>
                <w:rFonts w:ascii="ＭＳ 明朝" w:hAnsi="ＭＳ 明朝"/>
                <w:sz w:val="18"/>
                <w:szCs w:val="18"/>
                <w:lang w:eastAsia="zh-TW"/>
              </w:rPr>
            </w:pPr>
          </w:p>
          <w:p w14:paraId="4BD6118A" w14:textId="399779B3" w:rsidR="008E7DBA" w:rsidRPr="006C2A23" w:rsidRDefault="008E7DBA" w:rsidP="000E4317">
            <w:pPr>
              <w:spacing w:line="240" w:lineRule="exact"/>
              <w:jc w:val="center"/>
              <w:rPr>
                <w:rFonts w:ascii="ＭＳ 明朝" w:eastAsia="PMingLiU" w:hAnsi="ＭＳ 明朝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2021</w:t>
            </w:r>
            <w:r w:rsidRPr="006C2A23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  <w:r w:rsidRPr="006C2A23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</w:p>
          <w:p w14:paraId="6E6BB44C" w14:textId="77777777" w:rsidR="008E7DBA" w:rsidRPr="006C2A23" w:rsidRDefault="008E7DBA" w:rsidP="000E4317">
            <w:pPr>
              <w:spacing w:line="240" w:lineRule="exact"/>
              <w:jc w:val="center"/>
              <w:rPr>
                <w:rFonts w:ascii="ＭＳ 明朝" w:hAnsi="ＭＳ 明朝"/>
                <w:sz w:val="18"/>
                <w:szCs w:val="18"/>
                <w:lang w:eastAsia="zh-TW"/>
              </w:rPr>
            </w:pPr>
            <w:r w:rsidRPr="006C2A23">
              <w:rPr>
                <w:rFonts w:ascii="ＭＳ 明朝" w:hAnsi="ＭＳ 明朝" w:hint="eastAsia"/>
                <w:sz w:val="18"/>
                <w:szCs w:val="18"/>
                <w:lang w:eastAsia="zh-TW"/>
              </w:rPr>
              <w:t>|</w:t>
            </w:r>
          </w:p>
          <w:p w14:paraId="34F0A74B" w14:textId="7D8CC60D" w:rsidR="008E7DBA" w:rsidRPr="00556C1F" w:rsidRDefault="00AD4570" w:rsidP="00556C1F">
            <w:pPr>
              <w:spacing w:line="240" w:lineRule="exact"/>
              <w:jc w:val="center"/>
              <w:rPr>
                <w:rFonts w:asciiTheme="minorEastAsia" w:eastAsiaTheme="minorEastAsia" w:hAnsiTheme="minorEastAsia" w:hint="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</w:t>
            </w:r>
            <w:r w:rsidR="00962354">
              <w:rPr>
                <w:rFonts w:asciiTheme="minorEastAsia" w:eastAsiaTheme="minorEastAsia" w:hAnsiTheme="minorEastAsia" w:hint="eastAsia"/>
                <w:sz w:val="18"/>
                <w:szCs w:val="18"/>
              </w:rPr>
              <w:t>23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 w:rsidR="00556C1F"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</w:p>
          <w:p w14:paraId="0F4EC071" w14:textId="77777777" w:rsidR="008E7DBA" w:rsidRPr="006C2A23" w:rsidRDefault="008E7DBA" w:rsidP="000E4317">
            <w:pPr>
              <w:spacing w:line="240" w:lineRule="exact"/>
              <w:jc w:val="center"/>
              <w:rPr>
                <w:rFonts w:ascii="ＭＳ 明朝" w:hAnsi="ＭＳ 明朝"/>
                <w:sz w:val="18"/>
                <w:szCs w:val="18"/>
                <w:lang w:eastAsia="zh-TW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230F0461" w14:textId="6E670F9E" w:rsidR="008E7DBA" w:rsidRPr="006C2A23" w:rsidRDefault="008E7DBA" w:rsidP="000E4317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6C2A23">
              <w:rPr>
                <w:rFonts w:ascii="ＭＳ 明朝" w:hAnsi="ＭＳ 明朝" w:hint="eastAsia"/>
                <w:bCs/>
                <w:sz w:val="18"/>
                <w:szCs w:val="18"/>
              </w:rPr>
              <w:t>■</w:t>
            </w:r>
            <w:r w:rsidR="002117A1">
              <w:rPr>
                <w:rFonts w:ascii="ＭＳ 明朝" w:hAnsi="ＭＳ 明朝" w:hint="eastAsia"/>
                <w:bCs/>
                <w:sz w:val="18"/>
                <w:szCs w:val="18"/>
              </w:rPr>
              <w:t>カスタマーサポート</w:t>
            </w:r>
            <w:r w:rsidRPr="0066538B">
              <w:rPr>
                <w:rFonts w:ascii="ＭＳ 明朝" w:hAnsi="ＭＳ 明朝" w:hint="eastAsia"/>
                <w:bCs/>
                <w:sz w:val="18"/>
                <w:szCs w:val="18"/>
              </w:rPr>
              <w:t>業務</w:t>
            </w:r>
          </w:p>
          <w:p w14:paraId="1227C758" w14:textId="77777777" w:rsidR="008E7DBA" w:rsidRPr="006C2A23" w:rsidRDefault="008E7DBA" w:rsidP="000E4317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</w:p>
          <w:p w14:paraId="1B174719" w14:textId="77777777" w:rsidR="008E7DBA" w:rsidRDefault="008E7DBA" w:rsidP="000E4317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6C2A23">
              <w:rPr>
                <w:rFonts w:ascii="ＭＳ 明朝" w:hAnsi="ＭＳ 明朝" w:hint="eastAsia"/>
                <w:bCs/>
                <w:sz w:val="18"/>
                <w:szCs w:val="18"/>
              </w:rPr>
              <w:t>【担当業務】</w:t>
            </w:r>
          </w:p>
          <w:p w14:paraId="670F5289" w14:textId="77777777" w:rsidR="008E7DBA" w:rsidRPr="00CD2C64" w:rsidRDefault="008E7DBA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CD2C64">
              <w:rPr>
                <w:rFonts w:ascii="ＭＳ 明朝" w:hAnsi="ＭＳ 明朝" w:hint="eastAsia"/>
                <w:bCs/>
                <w:sz w:val="18"/>
                <w:szCs w:val="18"/>
              </w:rPr>
              <w:t>・電話対応業務</w:t>
            </w:r>
          </w:p>
          <w:p w14:paraId="51DE4469" w14:textId="77777777" w:rsidR="008E7DBA" w:rsidRPr="00CD2C64" w:rsidRDefault="008E7DBA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CD2C64">
              <w:rPr>
                <w:rFonts w:ascii="ＭＳ 明朝" w:hAnsi="ＭＳ 明朝" w:hint="eastAsia"/>
                <w:bCs/>
                <w:sz w:val="18"/>
                <w:szCs w:val="18"/>
              </w:rPr>
              <w:t>・クレーム対応</w:t>
            </w:r>
          </w:p>
          <w:p w14:paraId="56F34689" w14:textId="77777777" w:rsidR="008E7DBA" w:rsidRPr="00CD2C64" w:rsidRDefault="008E7DBA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CD2C64">
              <w:rPr>
                <w:rFonts w:ascii="ＭＳ 明朝" w:hAnsi="ＭＳ 明朝" w:hint="eastAsia"/>
                <w:bCs/>
                <w:sz w:val="18"/>
                <w:szCs w:val="18"/>
              </w:rPr>
              <w:t>・顧客情報入力</w:t>
            </w:r>
          </w:p>
          <w:p w14:paraId="4DE5E02B" w14:textId="77777777" w:rsidR="008E7DBA" w:rsidRPr="00CD2C64" w:rsidRDefault="008E7DBA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CD2C64">
              <w:rPr>
                <w:rFonts w:ascii="ＭＳ 明朝" w:hAnsi="ＭＳ 明朝" w:hint="eastAsia"/>
                <w:bCs/>
                <w:sz w:val="18"/>
                <w:szCs w:val="18"/>
              </w:rPr>
              <w:t>・問合せ対応</w:t>
            </w:r>
          </w:p>
          <w:p w14:paraId="06D5A8C4" w14:textId="77777777" w:rsidR="008E7DBA" w:rsidRPr="00CD2C64" w:rsidRDefault="008E7DBA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CD2C64">
              <w:rPr>
                <w:rFonts w:ascii="ＭＳ 明朝" w:hAnsi="ＭＳ 明朝" w:hint="eastAsia"/>
                <w:bCs/>
                <w:sz w:val="18"/>
                <w:szCs w:val="18"/>
              </w:rPr>
              <w:t>・対応履歴記録</w:t>
            </w:r>
          </w:p>
          <w:p w14:paraId="1B80B872" w14:textId="77777777" w:rsidR="008E7DBA" w:rsidRDefault="008E7DBA" w:rsidP="000E4317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CD2C64">
              <w:rPr>
                <w:rFonts w:ascii="ＭＳ 明朝" w:hAnsi="ＭＳ 明朝" w:hint="eastAsia"/>
                <w:bCs/>
                <w:sz w:val="18"/>
                <w:szCs w:val="18"/>
              </w:rPr>
              <w:t>・対応件数管理</w:t>
            </w:r>
          </w:p>
          <w:p w14:paraId="71DB58FE" w14:textId="2BC4E72A" w:rsidR="0074776C" w:rsidRPr="00BA3AB1" w:rsidRDefault="0074776C" w:rsidP="000E4317">
            <w:pPr>
              <w:spacing w:line="240" w:lineRule="exact"/>
              <w:rPr>
                <w:rFonts w:ascii="ＭＳ 明朝" w:hAnsi="ＭＳ 明朝" w:hint="eastAsia"/>
                <w:bCs/>
                <w:color w:val="FF0000"/>
                <w:sz w:val="18"/>
                <w:szCs w:val="18"/>
              </w:rPr>
            </w:pPr>
            <w:r>
              <w:rPr>
                <w:rFonts w:ascii="ＭＳ 明朝" w:hAnsi="ＭＳ 明朝" w:hint="eastAsia"/>
                <w:bCs/>
                <w:sz w:val="18"/>
                <w:szCs w:val="18"/>
              </w:rPr>
              <w:t>・代理店との情報連携業務</w:t>
            </w:r>
          </w:p>
        </w:tc>
        <w:tc>
          <w:tcPr>
            <w:tcW w:w="14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06F206E8" w14:textId="77777777" w:rsidR="008E7DBA" w:rsidRDefault="008E7DBA" w:rsidP="000E4317">
            <w:pPr>
              <w:pStyle w:val="a7"/>
              <w:spacing w:line="240" w:lineRule="exact"/>
              <w:rPr>
                <w:sz w:val="18"/>
              </w:rPr>
            </w:pPr>
            <w:r w:rsidRPr="006C2A23">
              <w:rPr>
                <w:rFonts w:hint="eastAsia"/>
                <w:sz w:val="18"/>
              </w:rPr>
              <w:t>役割：</w:t>
            </w:r>
          </w:p>
          <w:p w14:paraId="0DFFA4DC" w14:textId="03110A94" w:rsidR="008E7DBA" w:rsidRPr="006C2A23" w:rsidRDefault="004835E6" w:rsidP="000E4317">
            <w:pPr>
              <w:pStyle w:val="a7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オペレーター</w:t>
            </w:r>
          </w:p>
        </w:tc>
      </w:tr>
      <w:tr w:rsidR="002117A1" w:rsidRPr="006C2A23" w14:paraId="0FF1EEC0" w14:textId="77777777" w:rsidTr="00834A89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5641C4AC" w14:textId="77777777" w:rsidR="002117A1" w:rsidRDefault="002117A1" w:rsidP="000E4317">
            <w:pPr>
              <w:spacing w:line="240" w:lineRule="exact"/>
              <w:jc w:val="center"/>
              <w:rPr>
                <w:rFonts w:ascii="ＭＳ 明朝" w:hAnsi="ＭＳ 明朝"/>
                <w:sz w:val="18"/>
                <w:szCs w:val="18"/>
              </w:rPr>
            </w:pPr>
          </w:p>
          <w:p w14:paraId="49878ED0" w14:textId="77777777" w:rsidR="002117A1" w:rsidRDefault="00962354" w:rsidP="000E4317">
            <w:pPr>
              <w:spacing w:line="240" w:lineRule="exact"/>
              <w:jc w:val="center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2022年7月</w:t>
            </w:r>
          </w:p>
          <w:p w14:paraId="481078D7" w14:textId="77777777" w:rsidR="00962354" w:rsidRDefault="00962354" w:rsidP="000E4317">
            <w:pPr>
              <w:spacing w:line="240" w:lineRule="exact"/>
              <w:jc w:val="center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｜</w:t>
            </w:r>
          </w:p>
          <w:p w14:paraId="0DB9E3A2" w14:textId="36A6A360" w:rsidR="00962354" w:rsidRPr="006C2A23" w:rsidRDefault="00962354" w:rsidP="000E4317">
            <w:pPr>
              <w:spacing w:line="240" w:lineRule="exact"/>
              <w:jc w:val="center"/>
              <w:rPr>
                <w:rFonts w:ascii="ＭＳ 明朝" w:hAnsi="ＭＳ 明朝" w:hint="eastAsia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2023年</w:t>
            </w:r>
            <w:r w:rsidR="007D6084">
              <w:rPr>
                <w:rFonts w:ascii="ＭＳ 明朝" w:hAnsi="ＭＳ 明朝" w:hint="eastAsia"/>
                <w:sz w:val="18"/>
                <w:szCs w:val="18"/>
              </w:rPr>
              <w:t>6月</w:t>
            </w:r>
          </w:p>
        </w:tc>
        <w:tc>
          <w:tcPr>
            <w:tcW w:w="637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282824F4" w14:textId="77777777" w:rsidR="002117A1" w:rsidRDefault="002117A1" w:rsidP="000E4317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>
              <w:rPr>
                <w:rFonts w:ascii="ＭＳ 明朝" w:hAnsi="ＭＳ 明朝" w:hint="eastAsia"/>
                <w:bCs/>
                <w:sz w:val="18"/>
                <w:szCs w:val="18"/>
              </w:rPr>
              <w:t>■ヘルプデスク業務</w:t>
            </w:r>
          </w:p>
          <w:p w14:paraId="565A5834" w14:textId="77777777" w:rsidR="002117A1" w:rsidRDefault="002117A1" w:rsidP="000E4317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</w:p>
          <w:p w14:paraId="2CC5F5FD" w14:textId="77777777" w:rsidR="002117A1" w:rsidRDefault="002117A1" w:rsidP="000E4317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>
              <w:rPr>
                <w:rFonts w:ascii="ＭＳ 明朝" w:hAnsi="ＭＳ 明朝" w:hint="eastAsia"/>
                <w:bCs/>
                <w:sz w:val="18"/>
                <w:szCs w:val="18"/>
              </w:rPr>
              <w:t>【業務内容】</w:t>
            </w:r>
          </w:p>
          <w:p w14:paraId="642F58C0" w14:textId="77777777" w:rsidR="00BA3AB1" w:rsidRPr="007F146C" w:rsidRDefault="00BA3AB1" w:rsidP="00BA3AB1">
            <w:pPr>
              <w:spacing w:line="240" w:lineRule="exact"/>
              <w:rPr>
                <w:rFonts w:ascii="ＭＳ 明朝" w:hAnsi="ＭＳ 明朝" w:hint="eastAsia"/>
                <w:bCs/>
                <w:sz w:val="18"/>
                <w:szCs w:val="18"/>
              </w:rPr>
            </w:pPr>
            <w:r w:rsidRPr="007F146C">
              <w:rPr>
                <w:rFonts w:ascii="ＭＳ 明朝" w:hAnsi="ＭＳ 明朝" w:hint="eastAsia"/>
                <w:bCs/>
                <w:sz w:val="18"/>
                <w:szCs w:val="18"/>
              </w:rPr>
              <w:t>・ユーザーからの問い合わせ対応</w:t>
            </w:r>
          </w:p>
          <w:p w14:paraId="6EF72B62" w14:textId="77777777" w:rsidR="00BA3AB1" w:rsidRPr="007F146C" w:rsidRDefault="00BA3AB1" w:rsidP="00BA3AB1">
            <w:pPr>
              <w:spacing w:line="240" w:lineRule="exact"/>
              <w:rPr>
                <w:rFonts w:ascii="ＭＳ 明朝" w:hAnsi="ＭＳ 明朝" w:hint="eastAsia"/>
                <w:bCs/>
                <w:sz w:val="18"/>
                <w:szCs w:val="18"/>
              </w:rPr>
            </w:pPr>
            <w:r w:rsidRPr="007F146C">
              <w:rPr>
                <w:rFonts w:ascii="ＭＳ 明朝" w:hAnsi="ＭＳ 明朝" w:hint="eastAsia"/>
                <w:bCs/>
                <w:sz w:val="18"/>
                <w:szCs w:val="18"/>
              </w:rPr>
              <w:t>・各種システムのアカウント管理</w:t>
            </w:r>
          </w:p>
          <w:p w14:paraId="1B484092" w14:textId="32DE8C90" w:rsidR="00BA3AB1" w:rsidRPr="007F146C" w:rsidRDefault="00BA3AB1" w:rsidP="00BA3AB1">
            <w:pPr>
              <w:spacing w:line="240" w:lineRule="exact"/>
              <w:rPr>
                <w:rFonts w:ascii="ＭＳ 明朝" w:hAnsi="ＭＳ 明朝" w:hint="eastAsia"/>
                <w:bCs/>
                <w:sz w:val="18"/>
                <w:szCs w:val="18"/>
              </w:rPr>
            </w:pPr>
            <w:r w:rsidRPr="007F146C">
              <w:rPr>
                <w:rFonts w:ascii="ＭＳ 明朝" w:hAnsi="ＭＳ 明朝" w:hint="eastAsia"/>
                <w:bCs/>
                <w:sz w:val="18"/>
                <w:szCs w:val="18"/>
              </w:rPr>
              <w:t>・ソフトウェア</w:t>
            </w:r>
            <w:r w:rsidR="00757B7E">
              <w:rPr>
                <w:rFonts w:ascii="ＭＳ 明朝" w:hAnsi="ＭＳ 明朝" w:hint="eastAsia"/>
                <w:bCs/>
                <w:sz w:val="18"/>
                <w:szCs w:val="18"/>
              </w:rPr>
              <w:t>の</w:t>
            </w:r>
            <w:r w:rsidRPr="007F146C">
              <w:rPr>
                <w:rFonts w:ascii="ＭＳ 明朝" w:hAnsi="ＭＳ 明朝" w:hint="eastAsia"/>
                <w:bCs/>
                <w:sz w:val="18"/>
                <w:szCs w:val="18"/>
              </w:rPr>
              <w:t>バージョン管理</w:t>
            </w:r>
          </w:p>
          <w:p w14:paraId="3DE1DF28" w14:textId="77777777" w:rsidR="00BA3AB1" w:rsidRPr="007F146C" w:rsidRDefault="00BA3AB1" w:rsidP="00BA3AB1">
            <w:pPr>
              <w:spacing w:line="240" w:lineRule="exact"/>
              <w:rPr>
                <w:rFonts w:ascii="ＭＳ 明朝" w:hAnsi="ＭＳ 明朝" w:hint="eastAsia"/>
                <w:bCs/>
                <w:sz w:val="18"/>
                <w:szCs w:val="18"/>
              </w:rPr>
            </w:pPr>
            <w:r w:rsidRPr="007F146C">
              <w:rPr>
                <w:rFonts w:ascii="ＭＳ 明朝" w:hAnsi="ＭＳ 明朝" w:hint="eastAsia"/>
                <w:bCs/>
                <w:sz w:val="18"/>
                <w:szCs w:val="18"/>
              </w:rPr>
              <w:t>・ソフトウェアのインストール</w:t>
            </w:r>
          </w:p>
          <w:p w14:paraId="2F5E6DF5" w14:textId="754CDF90" w:rsidR="002117A1" w:rsidRPr="00532493" w:rsidRDefault="00BA3AB1" w:rsidP="000E4317">
            <w:pPr>
              <w:spacing w:line="240" w:lineRule="exact"/>
              <w:rPr>
                <w:rFonts w:ascii="ＭＳ 明朝" w:hAnsi="ＭＳ 明朝" w:hint="eastAsia"/>
                <w:bCs/>
                <w:color w:val="FF0000"/>
                <w:sz w:val="18"/>
                <w:szCs w:val="18"/>
              </w:rPr>
            </w:pPr>
            <w:r w:rsidRPr="007F146C">
              <w:rPr>
                <w:rFonts w:ascii="ＭＳ 明朝" w:hAnsi="ＭＳ 明朝" w:hint="eastAsia"/>
                <w:bCs/>
                <w:sz w:val="18"/>
                <w:szCs w:val="18"/>
              </w:rPr>
              <w:t>・システム設定</w:t>
            </w:r>
          </w:p>
        </w:tc>
        <w:tc>
          <w:tcPr>
            <w:tcW w:w="14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3ACF5297" w14:textId="77777777" w:rsidR="002117A1" w:rsidRDefault="00962354" w:rsidP="00962354">
            <w:pPr>
              <w:pStyle w:val="a7"/>
              <w:spacing w:line="240" w:lineRule="exact"/>
              <w:rPr>
                <w:sz w:val="18"/>
              </w:rPr>
            </w:pPr>
            <w:r w:rsidRPr="006C2A23">
              <w:rPr>
                <w:rFonts w:hint="eastAsia"/>
                <w:sz w:val="18"/>
              </w:rPr>
              <w:t>役割：</w:t>
            </w:r>
          </w:p>
          <w:p w14:paraId="54AD1B02" w14:textId="3EA04C44" w:rsidR="000E7B50" w:rsidRPr="006C2A23" w:rsidRDefault="000E7B50" w:rsidP="00962354">
            <w:pPr>
              <w:pStyle w:val="a7"/>
              <w:spacing w:line="24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オペレーター</w:t>
            </w:r>
          </w:p>
        </w:tc>
      </w:tr>
      <w:tr w:rsidR="002117A1" w:rsidRPr="006C2A23" w14:paraId="64821B9F" w14:textId="77777777" w:rsidTr="00834A89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355C2E53" w14:textId="77777777" w:rsidR="002117A1" w:rsidRDefault="002117A1" w:rsidP="000E4317">
            <w:pPr>
              <w:spacing w:line="240" w:lineRule="exact"/>
              <w:jc w:val="center"/>
              <w:rPr>
                <w:rFonts w:ascii="ＭＳ 明朝" w:hAnsi="ＭＳ 明朝"/>
                <w:sz w:val="18"/>
                <w:szCs w:val="18"/>
              </w:rPr>
            </w:pPr>
          </w:p>
          <w:p w14:paraId="7FD3C8CF" w14:textId="77777777" w:rsidR="00A56FC7" w:rsidRDefault="007D6084" w:rsidP="000E4317">
            <w:pPr>
              <w:spacing w:line="240" w:lineRule="exact"/>
              <w:jc w:val="center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2023年7月</w:t>
            </w:r>
          </w:p>
          <w:p w14:paraId="6BFA2258" w14:textId="77777777" w:rsidR="007D6084" w:rsidRDefault="007D6084" w:rsidP="000E4317">
            <w:pPr>
              <w:spacing w:line="240" w:lineRule="exact"/>
              <w:jc w:val="center"/>
              <w:rPr>
                <w:rFonts w:ascii="ＭＳ 明朝" w:hAnsi="ＭＳ 明朝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｜</w:t>
            </w:r>
          </w:p>
          <w:p w14:paraId="0F90F5BB" w14:textId="0F23B6A9" w:rsidR="007D6084" w:rsidRDefault="007D6084" w:rsidP="000E4317">
            <w:pPr>
              <w:spacing w:line="240" w:lineRule="exact"/>
              <w:jc w:val="center"/>
              <w:rPr>
                <w:rFonts w:ascii="ＭＳ 明朝" w:hAnsi="ＭＳ 明朝" w:hint="eastAsia"/>
                <w:sz w:val="18"/>
                <w:szCs w:val="18"/>
              </w:rPr>
            </w:pPr>
            <w:r>
              <w:rPr>
                <w:rFonts w:ascii="ＭＳ 明朝" w:hAnsi="ＭＳ 明朝" w:hint="eastAsia"/>
                <w:sz w:val="18"/>
                <w:szCs w:val="18"/>
              </w:rPr>
              <w:t>2023年11月</w:t>
            </w:r>
          </w:p>
        </w:tc>
        <w:tc>
          <w:tcPr>
            <w:tcW w:w="637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99FB328" w14:textId="234F29E1" w:rsidR="002117A1" w:rsidRDefault="00284350" w:rsidP="000E4317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>
              <w:rPr>
                <w:rFonts w:ascii="ＭＳ 明朝" w:hAnsi="ＭＳ 明朝" w:hint="eastAsia"/>
                <w:bCs/>
                <w:sz w:val="18"/>
                <w:szCs w:val="18"/>
              </w:rPr>
              <w:t>■カスタマーサクセス業務</w:t>
            </w:r>
            <w:r w:rsidR="00310943">
              <w:rPr>
                <w:rFonts w:ascii="ＭＳ 明朝" w:hAnsi="ＭＳ 明朝" w:hint="eastAsia"/>
                <w:bCs/>
                <w:sz w:val="18"/>
                <w:szCs w:val="18"/>
              </w:rPr>
              <w:t>（新規事業立ち上げ時に配属）</w:t>
            </w:r>
          </w:p>
          <w:p w14:paraId="71386410" w14:textId="77777777" w:rsidR="00284350" w:rsidRDefault="00284350" w:rsidP="000E4317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</w:p>
          <w:p w14:paraId="5885A3FF" w14:textId="62180FB5" w:rsidR="00284350" w:rsidRDefault="00284350" w:rsidP="000E4317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>
              <w:rPr>
                <w:rFonts w:ascii="ＭＳ 明朝" w:hAnsi="ＭＳ 明朝" w:hint="eastAsia"/>
                <w:bCs/>
                <w:sz w:val="18"/>
                <w:szCs w:val="18"/>
              </w:rPr>
              <w:t>【業務内容】</w:t>
            </w:r>
          </w:p>
          <w:p w14:paraId="41BD6105" w14:textId="24724970" w:rsidR="00ED2995" w:rsidRDefault="00ED2995" w:rsidP="000E4317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>
              <w:rPr>
                <w:rFonts w:ascii="ＭＳ 明朝" w:hAnsi="ＭＳ 明朝" w:hint="eastAsia"/>
                <w:bCs/>
                <w:sz w:val="18"/>
                <w:szCs w:val="18"/>
              </w:rPr>
              <w:t>・課題管理</w:t>
            </w:r>
          </w:p>
          <w:p w14:paraId="6B816E56" w14:textId="62FBEF9C" w:rsidR="005939BE" w:rsidRDefault="00ED2995" w:rsidP="000E4317">
            <w:pPr>
              <w:spacing w:line="240" w:lineRule="exact"/>
              <w:rPr>
                <w:rFonts w:ascii="ＭＳ 明朝" w:hAnsi="ＭＳ 明朝" w:hint="eastAsia"/>
                <w:bCs/>
                <w:sz w:val="18"/>
                <w:szCs w:val="18"/>
              </w:rPr>
            </w:pPr>
            <w:r>
              <w:rPr>
                <w:rFonts w:ascii="ＭＳ 明朝" w:hAnsi="ＭＳ 明朝" w:hint="eastAsia"/>
                <w:bCs/>
                <w:sz w:val="18"/>
                <w:szCs w:val="18"/>
              </w:rPr>
              <w:t>・進捗管理</w:t>
            </w:r>
          </w:p>
          <w:p w14:paraId="705B62DF" w14:textId="63A92871" w:rsidR="00FE4549" w:rsidRDefault="00FE4549" w:rsidP="000E4317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>
              <w:rPr>
                <w:rFonts w:ascii="ＭＳ 明朝" w:hAnsi="ＭＳ 明朝" w:hint="eastAsia"/>
                <w:bCs/>
                <w:sz w:val="18"/>
                <w:szCs w:val="18"/>
              </w:rPr>
              <w:t>・システムのバグ調査</w:t>
            </w:r>
          </w:p>
          <w:p w14:paraId="7AA3C3C1" w14:textId="21419EC1" w:rsidR="00FE4549" w:rsidRDefault="00FE4549" w:rsidP="000E4317">
            <w:pPr>
              <w:spacing w:line="240" w:lineRule="exact"/>
              <w:rPr>
                <w:rFonts w:ascii="ＭＳ 明朝" w:hAnsi="ＭＳ 明朝" w:hint="eastAsia"/>
                <w:bCs/>
                <w:sz w:val="18"/>
                <w:szCs w:val="18"/>
              </w:rPr>
            </w:pPr>
            <w:r>
              <w:rPr>
                <w:rFonts w:ascii="ＭＳ 明朝" w:hAnsi="ＭＳ 明朝" w:hint="eastAsia"/>
                <w:bCs/>
                <w:sz w:val="18"/>
                <w:szCs w:val="18"/>
              </w:rPr>
              <w:t>・エンジニアへのエスカレーション</w:t>
            </w:r>
          </w:p>
          <w:p w14:paraId="09A7AE63" w14:textId="66D1377F" w:rsidR="00D164C4" w:rsidRDefault="00D164C4" w:rsidP="000E4317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>
              <w:rPr>
                <w:rFonts w:ascii="ＭＳ 明朝" w:hAnsi="ＭＳ 明朝" w:hint="eastAsia"/>
                <w:bCs/>
                <w:sz w:val="18"/>
                <w:szCs w:val="18"/>
              </w:rPr>
              <w:t>・システムのアカウント管理</w:t>
            </w:r>
          </w:p>
          <w:p w14:paraId="60F1D0C0" w14:textId="1C97E137" w:rsidR="00284350" w:rsidRDefault="0074776C" w:rsidP="000E4317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>
              <w:rPr>
                <w:rFonts w:ascii="ＭＳ 明朝" w:hAnsi="ＭＳ 明朝" w:hint="eastAsia"/>
                <w:bCs/>
                <w:sz w:val="18"/>
                <w:szCs w:val="18"/>
              </w:rPr>
              <w:t>・</w:t>
            </w:r>
            <w:r w:rsidRPr="0074776C">
              <w:rPr>
                <w:rFonts w:ascii="ＭＳ 明朝" w:hAnsi="ＭＳ 明朝" w:hint="eastAsia"/>
                <w:bCs/>
                <w:sz w:val="18"/>
                <w:szCs w:val="18"/>
              </w:rPr>
              <w:t>対応品質向上</w:t>
            </w:r>
          </w:p>
          <w:p w14:paraId="482C33A7" w14:textId="7D2E002C" w:rsidR="00C74CFD" w:rsidRDefault="00C74CFD" w:rsidP="000E4317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>
              <w:rPr>
                <w:rFonts w:ascii="ＭＳ 明朝" w:hAnsi="ＭＳ 明朝" w:hint="eastAsia"/>
                <w:bCs/>
                <w:sz w:val="18"/>
                <w:szCs w:val="18"/>
              </w:rPr>
              <w:t>・部署間を超えた連携</w:t>
            </w:r>
          </w:p>
          <w:p w14:paraId="4691765A" w14:textId="26689A5C" w:rsidR="0074776C" w:rsidRDefault="0074776C" w:rsidP="000E4317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>
              <w:rPr>
                <w:rFonts w:ascii="ＭＳ 明朝" w:hAnsi="ＭＳ 明朝" w:hint="eastAsia"/>
                <w:bCs/>
                <w:sz w:val="18"/>
                <w:szCs w:val="18"/>
              </w:rPr>
              <w:t>・</w:t>
            </w:r>
            <w:r w:rsidR="00C74CFD">
              <w:rPr>
                <w:rFonts w:ascii="ＭＳ 明朝" w:hAnsi="ＭＳ 明朝" w:hint="eastAsia"/>
                <w:bCs/>
                <w:sz w:val="18"/>
                <w:szCs w:val="18"/>
              </w:rPr>
              <w:t>ナレッジの共有</w:t>
            </w:r>
          </w:p>
          <w:p w14:paraId="28E1C2DD" w14:textId="0F0ABA39" w:rsidR="0074776C" w:rsidRDefault="0074776C" w:rsidP="000E4317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>
              <w:rPr>
                <w:rFonts w:ascii="ＭＳ 明朝" w:hAnsi="ＭＳ 明朝" w:hint="eastAsia"/>
                <w:bCs/>
                <w:sz w:val="18"/>
                <w:szCs w:val="18"/>
              </w:rPr>
              <w:t>・</w:t>
            </w:r>
            <w:r w:rsidRPr="0074776C">
              <w:rPr>
                <w:rFonts w:ascii="ＭＳ 明朝" w:hAnsi="ＭＳ 明朝" w:hint="eastAsia"/>
                <w:bCs/>
                <w:sz w:val="18"/>
                <w:szCs w:val="18"/>
              </w:rPr>
              <w:t>業務フロー改善</w:t>
            </w:r>
          </w:p>
          <w:p w14:paraId="1CDA388D" w14:textId="522E4E6C" w:rsidR="00F41203" w:rsidRDefault="00F41203" w:rsidP="000E4317">
            <w:pPr>
              <w:spacing w:line="240" w:lineRule="exact"/>
              <w:rPr>
                <w:rFonts w:ascii="ＭＳ 明朝" w:hAnsi="ＭＳ 明朝" w:hint="eastAsia"/>
                <w:bCs/>
                <w:sz w:val="18"/>
                <w:szCs w:val="18"/>
              </w:rPr>
            </w:pPr>
            <w:r>
              <w:rPr>
                <w:rFonts w:ascii="ＭＳ 明朝" w:hAnsi="ＭＳ 明朝" w:hint="eastAsia"/>
                <w:bCs/>
                <w:sz w:val="18"/>
                <w:szCs w:val="18"/>
              </w:rPr>
              <w:t>・</w:t>
            </w:r>
            <w:r w:rsidRPr="00F41203">
              <w:rPr>
                <w:rFonts w:ascii="ＭＳ 明朝" w:hAnsi="ＭＳ 明朝" w:hint="eastAsia"/>
                <w:bCs/>
                <w:sz w:val="18"/>
                <w:szCs w:val="18"/>
              </w:rPr>
              <w:t>応対スキル向上</w:t>
            </w:r>
          </w:p>
          <w:p w14:paraId="472FD0D0" w14:textId="360767B7" w:rsidR="00102327" w:rsidRDefault="004B2F5C" w:rsidP="004B2F5C">
            <w:pPr>
              <w:spacing w:line="240" w:lineRule="exact"/>
              <w:rPr>
                <w:rFonts w:ascii="ＭＳ 明朝" w:hAnsi="ＭＳ 明朝" w:hint="eastAsia"/>
                <w:bCs/>
                <w:sz w:val="18"/>
                <w:szCs w:val="18"/>
              </w:rPr>
            </w:pPr>
            <w:r>
              <w:rPr>
                <w:rFonts w:ascii="ＭＳ 明朝" w:hAnsi="ＭＳ 明朝" w:hint="eastAsia"/>
                <w:bCs/>
                <w:sz w:val="18"/>
                <w:szCs w:val="18"/>
              </w:rPr>
              <w:t>・</w:t>
            </w:r>
            <w:r w:rsidRPr="004B2F5C">
              <w:rPr>
                <w:rFonts w:ascii="ＭＳ 明朝" w:hAnsi="ＭＳ 明朝" w:hint="eastAsia"/>
                <w:bCs/>
                <w:sz w:val="18"/>
                <w:szCs w:val="18"/>
              </w:rPr>
              <w:t>顧客満足度向上</w:t>
            </w:r>
          </w:p>
        </w:tc>
        <w:tc>
          <w:tcPr>
            <w:tcW w:w="14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106A9927" w14:textId="04D6E7D5" w:rsidR="000E7B50" w:rsidRPr="006C2A23" w:rsidRDefault="00962354" w:rsidP="00962354">
            <w:pPr>
              <w:pStyle w:val="a7"/>
              <w:spacing w:line="240" w:lineRule="exact"/>
              <w:rPr>
                <w:rFonts w:hint="eastAsia"/>
                <w:sz w:val="18"/>
              </w:rPr>
            </w:pPr>
            <w:r w:rsidRPr="006C2A23">
              <w:rPr>
                <w:rFonts w:hint="eastAsia"/>
                <w:sz w:val="18"/>
              </w:rPr>
              <w:t>役割：</w:t>
            </w:r>
            <w:r w:rsidR="000E7B50">
              <w:rPr>
                <w:rFonts w:hint="eastAsia"/>
                <w:sz w:val="18"/>
              </w:rPr>
              <w:t>管理者</w:t>
            </w:r>
          </w:p>
        </w:tc>
      </w:tr>
    </w:tbl>
    <w:p w14:paraId="64FD45F4" w14:textId="77777777" w:rsidR="00C22CED" w:rsidRPr="00C22CED" w:rsidRDefault="00C22CED" w:rsidP="00A24A0E">
      <w:pPr>
        <w:spacing w:line="240" w:lineRule="exact"/>
        <w:rPr>
          <w:rFonts w:ascii="ＭＳ 明朝" w:hAnsi="ＭＳ 明朝"/>
          <w:bCs/>
          <w:sz w:val="20"/>
        </w:rPr>
      </w:pPr>
    </w:p>
    <w:p w14:paraId="6EA24AF8" w14:textId="73535887" w:rsidR="00AC69DB" w:rsidRDefault="00AC69DB" w:rsidP="00AC69DB">
      <w:pPr>
        <w:snapToGrid w:val="0"/>
        <w:spacing w:line="240" w:lineRule="exact"/>
        <w:ind w:firstLineChars="100" w:firstLine="200"/>
        <w:rPr>
          <w:rFonts w:ascii="ＭＳ 明朝" w:hAnsi="ＭＳ 明朝"/>
          <w:sz w:val="20"/>
        </w:rPr>
      </w:pPr>
      <w:r w:rsidRPr="00C45973">
        <w:rPr>
          <w:rFonts w:ascii="ＭＳ 明朝" w:hAnsi="ＭＳ 明朝" w:hint="eastAsia"/>
          <w:sz w:val="20"/>
        </w:rPr>
        <w:t>◇</w:t>
      </w:r>
      <w:r w:rsidR="00D164C4" w:rsidRPr="0066538B">
        <w:rPr>
          <w:rFonts w:ascii="ＭＳ 明朝" w:hAnsi="ＭＳ 明朝" w:hint="eastAsia"/>
          <w:sz w:val="20"/>
        </w:rPr>
        <w:t>株式会社</w:t>
      </w:r>
      <w:r w:rsidR="0066538B" w:rsidRPr="0066538B">
        <w:rPr>
          <w:rFonts w:ascii="ＭＳ 明朝" w:hAnsi="ＭＳ 明朝" w:hint="eastAsia"/>
          <w:sz w:val="20"/>
        </w:rPr>
        <w:t>スタッフサービス</w:t>
      </w:r>
      <w:r w:rsidR="0066538B">
        <w:rPr>
          <w:rFonts w:ascii="ＭＳ 明朝" w:hAnsi="ＭＳ 明朝" w:hint="eastAsia"/>
          <w:sz w:val="20"/>
        </w:rPr>
        <w:t>（登録）</w:t>
      </w:r>
      <w:r w:rsidR="001D6EDA" w:rsidRPr="00C45973">
        <w:rPr>
          <w:rFonts w:ascii="ＭＳ 明朝" w:hAnsi="ＭＳ 明朝"/>
          <w:sz w:val="20"/>
        </w:rPr>
        <w:t>(</w:t>
      </w:r>
      <w:r w:rsidR="0066538B">
        <w:rPr>
          <w:rFonts w:ascii="ＭＳ 明朝" w:hAnsi="ＭＳ 明朝" w:hint="eastAsia"/>
          <w:sz w:val="20"/>
        </w:rPr>
        <w:t>2018</w:t>
      </w:r>
      <w:r w:rsidRPr="00C45973">
        <w:rPr>
          <w:rFonts w:ascii="ＭＳ 明朝" w:hAnsi="ＭＳ 明朝" w:hint="eastAsia"/>
          <w:sz w:val="20"/>
        </w:rPr>
        <w:t>年</w:t>
      </w:r>
      <w:r w:rsidR="0066538B">
        <w:rPr>
          <w:rFonts w:ascii="ＭＳ 明朝" w:hAnsi="ＭＳ 明朝" w:hint="eastAsia"/>
          <w:sz w:val="20"/>
        </w:rPr>
        <w:t>6</w:t>
      </w:r>
      <w:r w:rsidRPr="00C45973">
        <w:rPr>
          <w:rFonts w:ascii="ＭＳ 明朝" w:hAnsi="ＭＳ 明朝" w:hint="eastAsia"/>
          <w:sz w:val="20"/>
        </w:rPr>
        <w:t>月～</w:t>
      </w:r>
      <w:r w:rsidR="002079E7">
        <w:rPr>
          <w:rFonts w:ascii="ＭＳ 明朝" w:hAnsi="ＭＳ 明朝" w:hint="eastAsia"/>
          <w:sz w:val="20"/>
        </w:rPr>
        <w:t>2019</w:t>
      </w:r>
      <w:r w:rsidRPr="0066538B">
        <w:rPr>
          <w:rFonts w:ascii="ＭＳ 明朝" w:hAnsi="ＭＳ 明朝" w:hint="eastAsia"/>
          <w:sz w:val="20"/>
        </w:rPr>
        <w:t>年</w:t>
      </w:r>
      <w:r w:rsidR="002079E7">
        <w:rPr>
          <w:rFonts w:ascii="ＭＳ 明朝" w:hAnsi="ＭＳ 明朝" w:hint="eastAsia"/>
          <w:sz w:val="20"/>
        </w:rPr>
        <w:t>6</w:t>
      </w:r>
      <w:r w:rsidRPr="0066538B">
        <w:rPr>
          <w:rFonts w:ascii="ＭＳ 明朝" w:hAnsi="ＭＳ 明朝" w:hint="eastAsia"/>
          <w:sz w:val="20"/>
        </w:rPr>
        <w:t>月</w:t>
      </w:r>
      <w:r w:rsidRPr="00C45973">
        <w:rPr>
          <w:rFonts w:ascii="ＭＳ 明朝" w:hAnsi="ＭＳ 明朝" w:hint="eastAsia"/>
          <w:sz w:val="20"/>
        </w:rPr>
        <w:t>）</w:t>
      </w:r>
    </w:p>
    <w:p w14:paraId="31EBD863" w14:textId="554B7497" w:rsidR="0066538B" w:rsidRPr="00C45973" w:rsidRDefault="0066538B" w:rsidP="00AC69DB">
      <w:pPr>
        <w:snapToGrid w:val="0"/>
        <w:spacing w:line="240" w:lineRule="exact"/>
        <w:ind w:firstLineChars="100" w:firstLine="200"/>
        <w:rPr>
          <w:rFonts w:ascii="ＭＳ 明朝" w:hAnsi="ＭＳ 明朝"/>
          <w:sz w:val="20"/>
        </w:rPr>
      </w:pPr>
      <w:r>
        <w:rPr>
          <w:rFonts w:ascii="ＭＳ 明朝" w:hAnsi="ＭＳ 明朝" w:hint="eastAsia"/>
          <w:sz w:val="20"/>
        </w:rPr>
        <w:t>※派遣先：</w:t>
      </w:r>
      <w:r w:rsidRPr="0066538B">
        <w:rPr>
          <w:rFonts w:ascii="ＭＳ 明朝" w:hAnsi="ＭＳ 明朝" w:hint="eastAsia"/>
          <w:sz w:val="20"/>
        </w:rPr>
        <w:t>りらいあコミュニケーションズ株式会社</w:t>
      </w:r>
    </w:p>
    <w:p w14:paraId="6322F3F1" w14:textId="75D5DE96" w:rsidR="00AC69DB" w:rsidRDefault="00AC69DB" w:rsidP="00AC69DB">
      <w:pPr>
        <w:snapToGrid w:val="0"/>
        <w:spacing w:line="240" w:lineRule="exact"/>
        <w:ind w:firstLineChars="100" w:firstLine="200"/>
        <w:rPr>
          <w:rFonts w:ascii="ＭＳ 明朝" w:hAnsi="ＭＳ 明朝"/>
          <w:sz w:val="20"/>
        </w:rPr>
      </w:pPr>
      <w:r>
        <w:rPr>
          <w:rFonts w:ascii="ＭＳ 明朝" w:hAnsi="ＭＳ 明朝" w:hint="eastAsia"/>
          <w:sz w:val="20"/>
        </w:rPr>
        <w:t>資本金：</w:t>
      </w:r>
      <w:r w:rsidR="001D6EDA" w:rsidRPr="001D6EDA">
        <w:rPr>
          <w:rFonts w:ascii="ＭＳ 明朝" w:hAnsi="ＭＳ 明朝" w:hint="eastAsia"/>
          <w:sz w:val="20"/>
        </w:rPr>
        <w:t>5億</w:t>
      </w:r>
      <w:r>
        <w:rPr>
          <w:rFonts w:ascii="ＭＳ 明朝" w:hAnsi="ＭＳ 明朝" w:hint="eastAsia"/>
          <w:sz w:val="20"/>
        </w:rPr>
        <w:t>円　　設立：</w:t>
      </w:r>
      <w:r w:rsidR="001D6EDA" w:rsidRPr="001D6EDA">
        <w:rPr>
          <w:rFonts w:ascii="ＭＳ 明朝" w:hAnsi="ＭＳ 明朝" w:hint="eastAsia"/>
          <w:sz w:val="20"/>
        </w:rPr>
        <w:t>1990年2</w:t>
      </w:r>
      <w:r w:rsidRPr="00C22CED">
        <w:rPr>
          <w:rFonts w:ascii="ＭＳ 明朝" w:hAnsi="ＭＳ 明朝" w:hint="eastAsia"/>
          <w:sz w:val="20"/>
        </w:rPr>
        <w:t>月</w:t>
      </w:r>
      <w:r>
        <w:rPr>
          <w:rFonts w:ascii="ＭＳ 明朝" w:hAnsi="ＭＳ 明朝" w:hint="eastAsia"/>
          <w:sz w:val="20"/>
        </w:rPr>
        <w:t xml:space="preserve">　　従業員数：</w:t>
      </w:r>
      <w:r w:rsidR="001D6EDA" w:rsidRPr="001D6EDA">
        <w:rPr>
          <w:rFonts w:ascii="ＭＳ 明朝" w:hAnsi="ＭＳ 明朝"/>
          <w:sz w:val="20"/>
        </w:rPr>
        <w:t>5,301</w:t>
      </w:r>
      <w:r>
        <w:rPr>
          <w:rFonts w:ascii="ＭＳ 明朝" w:hAnsi="ＭＳ 明朝" w:hint="eastAsia"/>
          <w:sz w:val="20"/>
        </w:rPr>
        <w:t>名　　売上高：</w:t>
      </w:r>
      <w:r w:rsidR="001D6EDA" w:rsidRPr="001D6EDA">
        <w:rPr>
          <w:rFonts w:ascii="ＭＳ 明朝" w:hAnsi="ＭＳ 明朝"/>
          <w:sz w:val="20"/>
        </w:rPr>
        <w:t>4,217</w:t>
      </w:r>
      <w:r>
        <w:rPr>
          <w:rFonts w:ascii="ＭＳ 明朝" w:hAnsi="ＭＳ 明朝" w:hint="eastAsia"/>
          <w:sz w:val="20"/>
        </w:rPr>
        <w:t>円</w:t>
      </w:r>
    </w:p>
    <w:p w14:paraId="4EF55B76" w14:textId="69860D4D" w:rsidR="00AC69DB" w:rsidRDefault="00AC69DB" w:rsidP="00AC69DB">
      <w:pPr>
        <w:snapToGrid w:val="0"/>
        <w:spacing w:line="240" w:lineRule="exact"/>
        <w:ind w:firstLineChars="100" w:firstLine="200"/>
        <w:rPr>
          <w:rFonts w:ascii="ＭＳ 明朝" w:hAnsi="ＭＳ 明朝"/>
          <w:sz w:val="20"/>
        </w:rPr>
      </w:pPr>
      <w:r>
        <w:rPr>
          <w:rFonts w:ascii="ＭＳ 明朝" w:hAnsi="ＭＳ 明朝" w:hint="eastAsia"/>
          <w:sz w:val="20"/>
        </w:rPr>
        <w:t>事業内容：</w:t>
      </w:r>
      <w:r w:rsidR="001D6EDA" w:rsidRPr="001D6EDA">
        <w:rPr>
          <w:rFonts w:ascii="ＭＳ 明朝" w:hAnsi="ＭＳ 明朝" w:hint="eastAsia"/>
          <w:sz w:val="20"/>
        </w:rPr>
        <w:t>人材派遣</w:t>
      </w:r>
      <w:r w:rsidR="001D6EDA">
        <w:rPr>
          <w:rFonts w:ascii="ＭＳ 明朝" w:hAnsi="ＭＳ 明朝" w:hint="eastAsia"/>
          <w:sz w:val="20"/>
        </w:rPr>
        <w:t>、</w:t>
      </w:r>
      <w:r w:rsidR="001D6EDA" w:rsidRPr="001D6EDA">
        <w:rPr>
          <w:rFonts w:ascii="ＭＳ 明朝" w:hAnsi="ＭＳ 明朝" w:hint="eastAsia"/>
          <w:sz w:val="20"/>
        </w:rPr>
        <w:t>紹介予定派遣、人材紹介、業務請負　他</w:t>
      </w:r>
    </w:p>
    <w:tbl>
      <w:tblPr>
        <w:tblW w:w="9214" w:type="dxa"/>
        <w:tblInd w:w="-5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0"/>
        <w:gridCol w:w="6379"/>
        <w:gridCol w:w="1455"/>
      </w:tblGrid>
      <w:tr w:rsidR="008E7DBA" w:rsidRPr="00020352" w14:paraId="172D8F49" w14:textId="77777777" w:rsidTr="00783C15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5" w:color="000000" w:fill="FFFFFF"/>
          </w:tcPr>
          <w:p w14:paraId="35C2A1D3" w14:textId="77777777" w:rsidR="008E7DBA" w:rsidRPr="00020352" w:rsidRDefault="008E7DBA" w:rsidP="006A1832">
            <w:pPr>
              <w:spacing w:line="240" w:lineRule="exact"/>
              <w:jc w:val="center"/>
              <w:rPr>
                <w:rFonts w:ascii="ＭＳ 明朝" w:hAnsi="ＭＳ 明朝"/>
                <w:sz w:val="20"/>
              </w:rPr>
            </w:pPr>
            <w:r w:rsidRPr="00DC7A69">
              <w:rPr>
                <w:rFonts w:ascii="ＭＳ 明朝" w:hAnsi="ＭＳ 明朝" w:hint="eastAsia"/>
                <w:sz w:val="20"/>
              </w:rPr>
              <w:t>期間/西暦</w:t>
            </w:r>
          </w:p>
        </w:tc>
        <w:tc>
          <w:tcPr>
            <w:tcW w:w="637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pct5" w:color="000000" w:fill="FFFFFF"/>
          </w:tcPr>
          <w:p w14:paraId="15CB223B" w14:textId="3495C0E1" w:rsidR="008E7DBA" w:rsidRPr="00020352" w:rsidRDefault="008E7DBA" w:rsidP="006A1832">
            <w:pPr>
              <w:spacing w:line="240" w:lineRule="exact"/>
              <w:jc w:val="center"/>
              <w:rPr>
                <w:rFonts w:ascii="ＭＳ 明朝" w:hAnsi="ＭＳ 明朝"/>
                <w:sz w:val="20"/>
              </w:rPr>
            </w:pPr>
            <w:r w:rsidRPr="0066538B">
              <w:rPr>
                <w:rFonts w:ascii="ＭＳ 明朝" w:hAnsi="ＭＳ 明朝" w:hint="eastAsia"/>
                <w:sz w:val="20"/>
              </w:rPr>
              <w:t>業務内容</w:t>
            </w:r>
          </w:p>
        </w:tc>
        <w:tc>
          <w:tcPr>
            <w:tcW w:w="14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2CECE583" w14:textId="77777777" w:rsidR="008E7DBA" w:rsidRPr="00020352" w:rsidRDefault="008E7DBA" w:rsidP="006A1832">
            <w:pPr>
              <w:spacing w:line="240" w:lineRule="exact"/>
              <w:jc w:val="center"/>
              <w:rPr>
                <w:rFonts w:ascii="ＭＳ 明朝" w:hAnsi="ＭＳ 明朝"/>
                <w:sz w:val="20"/>
              </w:rPr>
            </w:pPr>
            <w:r w:rsidRPr="00DC7A69">
              <w:rPr>
                <w:rFonts w:ascii="ＭＳ 明朝" w:hAnsi="ＭＳ 明朝" w:hint="eastAsia"/>
                <w:sz w:val="20"/>
              </w:rPr>
              <w:t>役割等</w:t>
            </w:r>
          </w:p>
        </w:tc>
      </w:tr>
      <w:tr w:rsidR="008E7DBA" w:rsidRPr="006C2A23" w14:paraId="795CB1D9" w14:textId="77777777" w:rsidTr="0075209E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49DE9BF1" w14:textId="77777777" w:rsidR="008E7DBA" w:rsidRPr="006C2A23" w:rsidRDefault="008E7DBA" w:rsidP="006A1832">
            <w:pPr>
              <w:spacing w:line="240" w:lineRule="exact"/>
              <w:jc w:val="center"/>
              <w:rPr>
                <w:rFonts w:ascii="ＭＳ 明朝" w:hAnsi="ＭＳ 明朝"/>
                <w:sz w:val="18"/>
                <w:szCs w:val="18"/>
                <w:lang w:eastAsia="zh-TW"/>
              </w:rPr>
            </w:pPr>
          </w:p>
          <w:p w14:paraId="7C113DC5" w14:textId="493F417E" w:rsidR="008E7DBA" w:rsidRPr="006C2A23" w:rsidRDefault="00502472" w:rsidP="006A1832">
            <w:pPr>
              <w:spacing w:line="240" w:lineRule="exact"/>
              <w:jc w:val="center"/>
              <w:rPr>
                <w:rFonts w:ascii="ＭＳ 明朝" w:eastAsia="PMingLiU" w:hAnsi="ＭＳ 明朝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2018</w:t>
            </w:r>
            <w:r w:rsidR="008E7DBA" w:rsidRPr="006C2A23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  <w:r w:rsidR="008E7DBA" w:rsidRPr="006C2A23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</w:p>
          <w:p w14:paraId="3C7BAADF" w14:textId="77777777" w:rsidR="008E7DBA" w:rsidRPr="006C2A23" w:rsidRDefault="008E7DBA" w:rsidP="006A1832">
            <w:pPr>
              <w:spacing w:line="240" w:lineRule="exact"/>
              <w:jc w:val="center"/>
              <w:rPr>
                <w:rFonts w:ascii="ＭＳ 明朝" w:hAnsi="ＭＳ 明朝"/>
                <w:sz w:val="18"/>
                <w:szCs w:val="18"/>
                <w:lang w:eastAsia="zh-TW"/>
              </w:rPr>
            </w:pPr>
            <w:r w:rsidRPr="006C2A23">
              <w:rPr>
                <w:rFonts w:ascii="ＭＳ 明朝" w:hAnsi="ＭＳ 明朝" w:hint="eastAsia"/>
                <w:sz w:val="18"/>
                <w:szCs w:val="18"/>
                <w:lang w:eastAsia="zh-TW"/>
              </w:rPr>
              <w:t>|</w:t>
            </w:r>
          </w:p>
          <w:p w14:paraId="6F571409" w14:textId="0EF466A6" w:rsidR="008E7DBA" w:rsidRPr="006C2A23" w:rsidRDefault="00502472" w:rsidP="006A1832">
            <w:pPr>
              <w:spacing w:line="240" w:lineRule="exact"/>
              <w:jc w:val="center"/>
              <w:rPr>
                <w:rFonts w:ascii="ＭＳ 明朝" w:eastAsia="PMingLiU" w:hAnsi="ＭＳ 明朝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2019</w:t>
            </w:r>
            <w:r w:rsidR="008E7DBA" w:rsidRPr="006C2A23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6</w:t>
            </w:r>
            <w:r w:rsidR="008E7DBA" w:rsidRPr="006C2A23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</w:p>
          <w:p w14:paraId="7AA8941A" w14:textId="77777777" w:rsidR="008E7DBA" w:rsidRPr="006C2A23" w:rsidRDefault="008E7DBA" w:rsidP="006A1832">
            <w:pPr>
              <w:spacing w:line="240" w:lineRule="exact"/>
              <w:jc w:val="center"/>
              <w:rPr>
                <w:rFonts w:ascii="ＭＳ 明朝" w:hAnsi="ＭＳ 明朝"/>
                <w:sz w:val="18"/>
                <w:szCs w:val="18"/>
                <w:lang w:eastAsia="zh-TW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7778F8F" w14:textId="6F016C33" w:rsidR="008E7DBA" w:rsidRPr="006C2A23" w:rsidRDefault="008E7DBA" w:rsidP="006A1832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6C2A23">
              <w:rPr>
                <w:rFonts w:ascii="ＭＳ 明朝" w:hAnsi="ＭＳ 明朝" w:hint="eastAsia"/>
                <w:bCs/>
                <w:sz w:val="18"/>
                <w:szCs w:val="18"/>
              </w:rPr>
              <w:t>■</w:t>
            </w:r>
            <w:r w:rsidR="0024726F">
              <w:rPr>
                <w:rFonts w:ascii="ＭＳ 明朝" w:hAnsi="ＭＳ 明朝" w:hint="eastAsia"/>
                <w:bCs/>
                <w:sz w:val="18"/>
                <w:szCs w:val="18"/>
              </w:rPr>
              <w:t>カスタマーサポート/</w:t>
            </w:r>
            <w:r w:rsidR="00FB657B">
              <w:rPr>
                <w:rFonts w:ascii="ＭＳ 明朝" w:hAnsi="ＭＳ 明朝" w:hint="eastAsia"/>
                <w:bCs/>
                <w:sz w:val="18"/>
                <w:szCs w:val="18"/>
              </w:rPr>
              <w:t>ヘルプデスク業務に従事</w:t>
            </w:r>
          </w:p>
          <w:p w14:paraId="60CB30BF" w14:textId="77777777" w:rsidR="008E7DBA" w:rsidRPr="009F49FD" w:rsidRDefault="008E7DBA" w:rsidP="006A1832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</w:p>
          <w:p w14:paraId="01256077" w14:textId="224C90C7" w:rsidR="009F49FD" w:rsidRPr="00A76CED" w:rsidRDefault="008E7DBA" w:rsidP="008E7DBA">
            <w:pPr>
              <w:spacing w:line="240" w:lineRule="exact"/>
              <w:rPr>
                <w:rFonts w:ascii="ＭＳ 明朝" w:hAnsi="ＭＳ 明朝" w:hint="eastAsia"/>
                <w:bCs/>
                <w:sz w:val="18"/>
                <w:szCs w:val="18"/>
              </w:rPr>
            </w:pPr>
            <w:r w:rsidRPr="006C2A23">
              <w:rPr>
                <w:rFonts w:ascii="ＭＳ 明朝" w:hAnsi="ＭＳ 明朝" w:hint="eastAsia"/>
                <w:bCs/>
                <w:sz w:val="18"/>
                <w:szCs w:val="18"/>
              </w:rPr>
              <w:t>【担当業務】</w:t>
            </w:r>
          </w:p>
          <w:p w14:paraId="1968D34B" w14:textId="5E4319CF" w:rsidR="009F49FD" w:rsidRPr="00AC5D17" w:rsidRDefault="00A76CED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  <w:u w:val="single"/>
              </w:rPr>
            </w:pPr>
            <w:r w:rsidRPr="00AC5D17">
              <w:rPr>
                <w:rFonts w:ascii="ＭＳ 明朝" w:hAnsi="ＭＳ 明朝" w:hint="eastAsia"/>
                <w:bCs/>
                <w:sz w:val="18"/>
                <w:szCs w:val="18"/>
                <w:u w:val="single"/>
              </w:rPr>
              <w:t>◯カスタマーサポート業務</w:t>
            </w:r>
          </w:p>
          <w:p w14:paraId="12D2EC5A" w14:textId="11F259B9" w:rsidR="008E7DBA" w:rsidRPr="00AC5D17" w:rsidRDefault="008E7DBA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AC5D17">
              <w:rPr>
                <w:rFonts w:ascii="ＭＳ 明朝" w:hAnsi="ＭＳ 明朝" w:hint="eastAsia"/>
                <w:bCs/>
                <w:sz w:val="18"/>
                <w:szCs w:val="18"/>
              </w:rPr>
              <w:t>・電話対応業務</w:t>
            </w:r>
          </w:p>
          <w:p w14:paraId="40C1E414" w14:textId="77777777" w:rsidR="008E7DBA" w:rsidRPr="00AC5D17" w:rsidRDefault="008E7DBA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AC5D17">
              <w:rPr>
                <w:rFonts w:ascii="ＭＳ 明朝" w:hAnsi="ＭＳ 明朝" w:hint="eastAsia"/>
                <w:bCs/>
                <w:sz w:val="18"/>
                <w:szCs w:val="18"/>
              </w:rPr>
              <w:t>・クレーム対応</w:t>
            </w:r>
          </w:p>
          <w:p w14:paraId="6957B39F" w14:textId="77777777" w:rsidR="008E7DBA" w:rsidRPr="00AC5D17" w:rsidRDefault="008E7DBA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AC5D17">
              <w:rPr>
                <w:rFonts w:ascii="ＭＳ 明朝" w:hAnsi="ＭＳ 明朝" w:hint="eastAsia"/>
                <w:bCs/>
                <w:sz w:val="18"/>
                <w:szCs w:val="18"/>
              </w:rPr>
              <w:t>・顧客情報入力</w:t>
            </w:r>
          </w:p>
          <w:p w14:paraId="6492CB3A" w14:textId="77777777" w:rsidR="008E7DBA" w:rsidRPr="00AC5D17" w:rsidRDefault="008E7DBA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AC5D17">
              <w:rPr>
                <w:rFonts w:ascii="ＭＳ 明朝" w:hAnsi="ＭＳ 明朝" w:hint="eastAsia"/>
                <w:bCs/>
                <w:sz w:val="18"/>
                <w:szCs w:val="18"/>
              </w:rPr>
              <w:t>・問合せ対応</w:t>
            </w:r>
          </w:p>
          <w:p w14:paraId="6E8B628F" w14:textId="77777777" w:rsidR="008E7DBA" w:rsidRPr="00AC5D17" w:rsidRDefault="008E7DBA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AC5D17">
              <w:rPr>
                <w:rFonts w:ascii="ＭＳ 明朝" w:hAnsi="ＭＳ 明朝" w:hint="eastAsia"/>
                <w:bCs/>
                <w:sz w:val="18"/>
                <w:szCs w:val="18"/>
              </w:rPr>
              <w:t>・対応履歴記録</w:t>
            </w:r>
          </w:p>
          <w:p w14:paraId="490042BB" w14:textId="77777777" w:rsidR="009F49FD" w:rsidRPr="00AC5D17" w:rsidRDefault="009F49FD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</w:p>
          <w:p w14:paraId="4A0E3279" w14:textId="420FF80B" w:rsidR="009F49FD" w:rsidRPr="00AC5D17" w:rsidRDefault="009F49FD" w:rsidP="008E7DBA">
            <w:pPr>
              <w:spacing w:line="240" w:lineRule="exact"/>
              <w:rPr>
                <w:rFonts w:ascii="ＭＳ 明朝" w:hAnsi="ＭＳ 明朝" w:hint="eastAsia"/>
                <w:bCs/>
                <w:sz w:val="18"/>
                <w:szCs w:val="18"/>
                <w:u w:val="single"/>
              </w:rPr>
            </w:pPr>
            <w:r w:rsidRPr="00AC5D17">
              <w:rPr>
                <w:rFonts w:ascii="ＭＳ 明朝" w:hAnsi="ＭＳ 明朝" w:hint="eastAsia"/>
                <w:bCs/>
                <w:sz w:val="18"/>
                <w:szCs w:val="18"/>
                <w:u w:val="single"/>
              </w:rPr>
              <w:t>◯ヘルプデスク業務</w:t>
            </w:r>
          </w:p>
          <w:p w14:paraId="51BA3C6F" w14:textId="2A0CD9D9" w:rsidR="008E7DBA" w:rsidRPr="00AC5D17" w:rsidRDefault="008E7DBA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AC5D17">
              <w:rPr>
                <w:rFonts w:ascii="ＭＳ 明朝" w:hAnsi="ＭＳ 明朝" w:hint="eastAsia"/>
                <w:bCs/>
                <w:sz w:val="18"/>
                <w:szCs w:val="18"/>
              </w:rPr>
              <w:t>・ユーザーからの問い合わせ対応</w:t>
            </w:r>
          </w:p>
          <w:p w14:paraId="70AD4610" w14:textId="77777777" w:rsidR="008E7DBA" w:rsidRPr="00AC5D17" w:rsidRDefault="008E7DBA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AC5D17">
              <w:rPr>
                <w:rFonts w:ascii="ＭＳ 明朝" w:hAnsi="ＭＳ 明朝" w:hint="eastAsia"/>
                <w:bCs/>
                <w:sz w:val="18"/>
                <w:szCs w:val="18"/>
              </w:rPr>
              <w:t>・PC・周辺機器のセットアップ・管理・故障対応</w:t>
            </w:r>
          </w:p>
          <w:p w14:paraId="4265C88D" w14:textId="77777777" w:rsidR="008E7DBA" w:rsidRPr="00AC5D17" w:rsidRDefault="008E7DBA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AC5D17">
              <w:rPr>
                <w:rFonts w:ascii="ＭＳ 明朝" w:hAnsi="ＭＳ 明朝" w:hint="eastAsia"/>
                <w:bCs/>
                <w:sz w:val="18"/>
                <w:szCs w:val="18"/>
              </w:rPr>
              <w:t>・各種システムのアカウント管理</w:t>
            </w:r>
          </w:p>
          <w:p w14:paraId="55CBA310" w14:textId="7131836E" w:rsidR="008E7DBA" w:rsidRPr="00AC5D17" w:rsidRDefault="008E7DBA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AC5D17">
              <w:rPr>
                <w:rFonts w:ascii="ＭＳ 明朝" w:hAnsi="ＭＳ 明朝" w:hint="eastAsia"/>
                <w:bCs/>
                <w:sz w:val="18"/>
                <w:szCs w:val="18"/>
              </w:rPr>
              <w:t>・ソフトウェアのバージョン管理</w:t>
            </w:r>
          </w:p>
          <w:p w14:paraId="003B6E7D" w14:textId="77777777" w:rsidR="008E7DBA" w:rsidRPr="00AC5D17" w:rsidRDefault="008E7DBA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AC5D17">
              <w:rPr>
                <w:rFonts w:ascii="ＭＳ 明朝" w:hAnsi="ＭＳ 明朝" w:hint="eastAsia"/>
                <w:bCs/>
                <w:sz w:val="18"/>
                <w:szCs w:val="18"/>
              </w:rPr>
              <w:t>・ソフトウェアのインストール</w:t>
            </w:r>
          </w:p>
          <w:p w14:paraId="030A6471" w14:textId="77777777" w:rsidR="008E7DBA" w:rsidRPr="00AC5D17" w:rsidRDefault="008E7DBA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AC5D17">
              <w:rPr>
                <w:rFonts w:ascii="ＭＳ 明朝" w:hAnsi="ＭＳ 明朝" w:hint="eastAsia"/>
                <w:bCs/>
                <w:sz w:val="18"/>
                <w:szCs w:val="18"/>
              </w:rPr>
              <w:t>・システム設定</w:t>
            </w:r>
          </w:p>
          <w:p w14:paraId="606542EF" w14:textId="409CB473" w:rsidR="008E7DBA" w:rsidRPr="00B37DB9" w:rsidRDefault="008E7DBA" w:rsidP="008E7DBA">
            <w:pPr>
              <w:spacing w:line="240" w:lineRule="exact"/>
              <w:rPr>
                <w:rFonts w:ascii="ＭＳ 明朝" w:hAnsi="ＭＳ 明朝" w:hint="eastAsia"/>
                <w:bCs/>
                <w:color w:val="FF0000"/>
                <w:sz w:val="18"/>
                <w:szCs w:val="18"/>
              </w:rPr>
            </w:pPr>
            <w:r w:rsidRPr="00AC5D17">
              <w:rPr>
                <w:rFonts w:ascii="ＭＳ 明朝" w:hAnsi="ＭＳ 明朝" w:hint="eastAsia"/>
                <w:bCs/>
                <w:sz w:val="18"/>
                <w:szCs w:val="18"/>
              </w:rPr>
              <w:t>・エンジニアへのエスカレーション対応</w:t>
            </w:r>
          </w:p>
        </w:tc>
        <w:tc>
          <w:tcPr>
            <w:tcW w:w="14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27C5C329" w14:textId="77777777" w:rsidR="008E7DBA" w:rsidRDefault="008E7DBA" w:rsidP="006A1832">
            <w:pPr>
              <w:pStyle w:val="a7"/>
              <w:spacing w:line="240" w:lineRule="exact"/>
              <w:rPr>
                <w:sz w:val="18"/>
              </w:rPr>
            </w:pPr>
            <w:r w:rsidRPr="006C2A23">
              <w:rPr>
                <w:rFonts w:hint="eastAsia"/>
                <w:sz w:val="18"/>
              </w:rPr>
              <w:lastRenderedPageBreak/>
              <w:t>役割：</w:t>
            </w:r>
          </w:p>
          <w:p w14:paraId="68DCCACB" w14:textId="47B9D698" w:rsidR="008E7DBA" w:rsidRPr="006C2A23" w:rsidRDefault="006A5EC9" w:rsidP="006A1832">
            <w:pPr>
              <w:pStyle w:val="a7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オペレーター</w:t>
            </w:r>
          </w:p>
        </w:tc>
      </w:tr>
    </w:tbl>
    <w:p w14:paraId="11F12EDB" w14:textId="77777777" w:rsidR="002079E7" w:rsidRDefault="002079E7" w:rsidP="00A24A0E">
      <w:pPr>
        <w:spacing w:line="240" w:lineRule="exact"/>
        <w:rPr>
          <w:rFonts w:ascii="ＭＳ 明朝" w:hAnsi="ＭＳ 明朝"/>
          <w:bCs/>
          <w:sz w:val="20"/>
        </w:rPr>
      </w:pPr>
    </w:p>
    <w:p w14:paraId="183FFE94" w14:textId="3AFC9880" w:rsidR="00B2721C" w:rsidRDefault="00B2721C" w:rsidP="00A24A0E">
      <w:pPr>
        <w:spacing w:line="240" w:lineRule="exact"/>
        <w:rPr>
          <w:rFonts w:ascii="ＭＳ 明朝" w:hAnsi="ＭＳ 明朝"/>
          <w:b/>
          <w:sz w:val="20"/>
        </w:rPr>
      </w:pPr>
      <w:r w:rsidRPr="00B2721C">
        <w:rPr>
          <w:rFonts w:ascii="ＭＳ 明朝" w:hAnsi="ＭＳ 明朝" w:hint="eastAsia"/>
          <w:b/>
          <w:sz w:val="20"/>
        </w:rPr>
        <w:t>■プログラミングスクールでの経験</w:t>
      </w:r>
    </w:p>
    <w:p w14:paraId="59922CB7" w14:textId="03A04667" w:rsidR="008E7DBA" w:rsidRPr="008E7DBA" w:rsidRDefault="008E7DBA" w:rsidP="00A24A0E">
      <w:pPr>
        <w:spacing w:line="240" w:lineRule="exact"/>
        <w:rPr>
          <w:rFonts w:ascii="ＭＳ 明朝" w:hAnsi="ＭＳ 明朝"/>
          <w:bCs/>
          <w:sz w:val="20"/>
        </w:rPr>
      </w:pPr>
      <w:r w:rsidRPr="008E7DBA">
        <w:rPr>
          <w:rFonts w:ascii="ＭＳ 明朝" w:hAnsi="ＭＳ 明朝" w:hint="eastAsia"/>
          <w:bCs/>
          <w:sz w:val="20"/>
        </w:rPr>
        <w:t>◇</w:t>
      </w:r>
      <w:r w:rsidR="00F07EE8" w:rsidRPr="00F07EE8">
        <w:rPr>
          <w:rFonts w:ascii="ＭＳ 明朝" w:hAnsi="ＭＳ 明朝" w:hint="eastAsia"/>
          <w:bCs/>
          <w:sz w:val="20"/>
        </w:rPr>
        <w:t>Webエンジニア転職保証コース</w:t>
      </w:r>
      <w:r w:rsidR="00F07EE8">
        <w:rPr>
          <w:rFonts w:ascii="ＭＳ 明朝" w:hAnsi="ＭＳ 明朝" w:hint="eastAsia"/>
          <w:bCs/>
          <w:sz w:val="20"/>
        </w:rPr>
        <w:t>（</w:t>
      </w:r>
      <w:r>
        <w:rPr>
          <w:rFonts w:ascii="ＭＳ 明朝" w:hAnsi="ＭＳ 明朝" w:hint="eastAsia"/>
          <w:bCs/>
          <w:sz w:val="20"/>
        </w:rPr>
        <w:t>侍エンジニア</w:t>
      </w:r>
      <w:r w:rsidR="00F07EE8">
        <w:rPr>
          <w:rFonts w:ascii="ＭＳ 明朝" w:hAnsi="ＭＳ 明朝" w:hint="eastAsia"/>
          <w:bCs/>
          <w:sz w:val="20"/>
        </w:rPr>
        <w:t>）</w:t>
      </w:r>
    </w:p>
    <w:tbl>
      <w:tblPr>
        <w:tblW w:w="9214" w:type="dxa"/>
        <w:tblInd w:w="-5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80"/>
        <w:gridCol w:w="6379"/>
        <w:gridCol w:w="1455"/>
      </w:tblGrid>
      <w:tr w:rsidR="008E7DBA" w:rsidRPr="00020352" w14:paraId="5A2A8E1D" w14:textId="77777777" w:rsidTr="00C329EA">
        <w:trPr>
          <w:trHeight w:val="75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pct5" w:color="000000" w:fill="FFFFFF"/>
          </w:tcPr>
          <w:p w14:paraId="7FDCD5FF" w14:textId="77777777" w:rsidR="008E7DBA" w:rsidRPr="00020352" w:rsidRDefault="008E7DBA" w:rsidP="00C329EA">
            <w:pPr>
              <w:spacing w:line="240" w:lineRule="exact"/>
              <w:jc w:val="center"/>
              <w:rPr>
                <w:rFonts w:ascii="ＭＳ 明朝" w:hAnsi="ＭＳ 明朝"/>
                <w:sz w:val="20"/>
              </w:rPr>
            </w:pPr>
            <w:r w:rsidRPr="00DC7A69">
              <w:rPr>
                <w:rFonts w:ascii="ＭＳ 明朝" w:hAnsi="ＭＳ 明朝" w:hint="eastAsia"/>
                <w:sz w:val="20"/>
              </w:rPr>
              <w:t>期間/西暦</w:t>
            </w:r>
          </w:p>
        </w:tc>
        <w:tc>
          <w:tcPr>
            <w:tcW w:w="637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pct5" w:color="000000" w:fill="FFFFFF"/>
          </w:tcPr>
          <w:p w14:paraId="560A9358" w14:textId="77777777" w:rsidR="008E7DBA" w:rsidRPr="00020352" w:rsidRDefault="008E7DBA" w:rsidP="00C329EA">
            <w:pPr>
              <w:spacing w:line="240" w:lineRule="exact"/>
              <w:jc w:val="center"/>
              <w:rPr>
                <w:rFonts w:ascii="ＭＳ 明朝" w:hAnsi="ＭＳ 明朝"/>
                <w:sz w:val="20"/>
              </w:rPr>
            </w:pPr>
            <w:r w:rsidRPr="0066538B">
              <w:rPr>
                <w:rFonts w:ascii="ＭＳ 明朝" w:hAnsi="ＭＳ 明朝" w:hint="eastAsia"/>
                <w:sz w:val="20"/>
              </w:rPr>
              <w:t>業務内容</w:t>
            </w:r>
          </w:p>
        </w:tc>
        <w:tc>
          <w:tcPr>
            <w:tcW w:w="14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14:paraId="6EC36C9C" w14:textId="70E3DF84" w:rsidR="008E7DBA" w:rsidRPr="00020352" w:rsidRDefault="008E7DBA" w:rsidP="00C329EA">
            <w:pPr>
              <w:spacing w:line="240" w:lineRule="exact"/>
              <w:jc w:val="center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sz w:val="20"/>
              </w:rPr>
              <w:t>環境</w:t>
            </w:r>
            <w:r w:rsidRPr="00DC7A69">
              <w:rPr>
                <w:rFonts w:ascii="ＭＳ 明朝" w:hAnsi="ＭＳ 明朝" w:hint="eastAsia"/>
                <w:sz w:val="20"/>
              </w:rPr>
              <w:t>等</w:t>
            </w:r>
          </w:p>
        </w:tc>
      </w:tr>
      <w:tr w:rsidR="008E7DBA" w:rsidRPr="006C2A23" w14:paraId="7101F6EB" w14:textId="77777777" w:rsidTr="00C329EA"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2D9AC8AD" w14:textId="77777777" w:rsidR="008E7DBA" w:rsidRPr="006C2A23" w:rsidRDefault="008E7DBA" w:rsidP="00C329EA">
            <w:pPr>
              <w:spacing w:line="240" w:lineRule="exact"/>
              <w:jc w:val="center"/>
              <w:rPr>
                <w:rFonts w:ascii="ＭＳ 明朝" w:hAnsi="ＭＳ 明朝"/>
                <w:sz w:val="18"/>
                <w:szCs w:val="18"/>
                <w:lang w:eastAsia="zh-TW"/>
              </w:rPr>
            </w:pPr>
          </w:p>
          <w:p w14:paraId="26115C08" w14:textId="175007DB" w:rsidR="008E7DBA" w:rsidRPr="006C2A23" w:rsidRDefault="008E7DBA" w:rsidP="00C329EA">
            <w:pPr>
              <w:spacing w:line="240" w:lineRule="exact"/>
              <w:jc w:val="center"/>
              <w:rPr>
                <w:rFonts w:ascii="ＭＳ 明朝" w:eastAsia="PMingLiU" w:hAnsi="ＭＳ 明朝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2025</w:t>
            </w:r>
            <w:r w:rsidRPr="006C2A23">
              <w:rPr>
                <w:rFonts w:asciiTheme="minorEastAsia" w:eastAsiaTheme="minorEastAsia" w:hAnsiTheme="minorEastAsia" w:hint="eastAsia"/>
                <w:sz w:val="18"/>
                <w:szCs w:val="18"/>
              </w:rPr>
              <w:t>年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2</w:t>
            </w:r>
            <w:r w:rsidRPr="006C2A23">
              <w:rPr>
                <w:rFonts w:asciiTheme="minorEastAsia" w:eastAsiaTheme="minorEastAsia" w:hAnsiTheme="minorEastAsia" w:hint="eastAsia"/>
                <w:sz w:val="18"/>
                <w:szCs w:val="18"/>
              </w:rPr>
              <w:t>月</w:t>
            </w:r>
          </w:p>
          <w:p w14:paraId="030467D1" w14:textId="77777777" w:rsidR="008E7DBA" w:rsidRPr="006C2A23" w:rsidRDefault="008E7DBA" w:rsidP="00C329EA">
            <w:pPr>
              <w:spacing w:line="240" w:lineRule="exact"/>
              <w:jc w:val="center"/>
              <w:rPr>
                <w:rFonts w:ascii="ＭＳ 明朝" w:hAnsi="ＭＳ 明朝"/>
                <w:sz w:val="18"/>
                <w:szCs w:val="18"/>
                <w:lang w:eastAsia="zh-TW"/>
              </w:rPr>
            </w:pPr>
            <w:r w:rsidRPr="006C2A23">
              <w:rPr>
                <w:rFonts w:ascii="ＭＳ 明朝" w:hAnsi="ＭＳ 明朝" w:hint="eastAsia"/>
                <w:sz w:val="18"/>
                <w:szCs w:val="18"/>
                <w:lang w:eastAsia="zh-TW"/>
              </w:rPr>
              <w:t>|</w:t>
            </w:r>
          </w:p>
          <w:p w14:paraId="405EA977" w14:textId="67667A3C" w:rsidR="008E7DBA" w:rsidRDefault="00A01F22" w:rsidP="008E7DBA">
            <w:pPr>
              <w:spacing w:line="240" w:lineRule="exact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現在</w:t>
            </w:r>
          </w:p>
          <w:p w14:paraId="78D3E28C" w14:textId="71EAFB62" w:rsidR="008E7DBA" w:rsidRPr="006C2A23" w:rsidRDefault="008E7DBA" w:rsidP="008E7DBA">
            <w:pPr>
              <w:spacing w:line="240" w:lineRule="exact"/>
              <w:jc w:val="center"/>
              <w:rPr>
                <w:rFonts w:ascii="ＭＳ 明朝" w:hAnsi="ＭＳ 明朝"/>
                <w:sz w:val="18"/>
                <w:szCs w:val="18"/>
                <w:lang w:eastAsia="zh-TW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3A71881" w14:textId="09FC4F0C" w:rsidR="008E7DBA" w:rsidRPr="006C2A23" w:rsidRDefault="008E7DBA" w:rsidP="00C329E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6C2A23">
              <w:rPr>
                <w:rFonts w:ascii="ＭＳ 明朝" w:hAnsi="ＭＳ 明朝" w:hint="eastAsia"/>
                <w:bCs/>
                <w:sz w:val="18"/>
                <w:szCs w:val="18"/>
              </w:rPr>
              <w:t>■</w:t>
            </w:r>
            <w:r w:rsidR="007E2773">
              <w:rPr>
                <w:rFonts w:ascii="ＭＳ 明朝" w:hAnsi="ＭＳ 明朝" w:hint="eastAsia"/>
                <w:bCs/>
                <w:sz w:val="18"/>
                <w:szCs w:val="18"/>
              </w:rPr>
              <w:t>Webアプリケーション開発に向けたプログラミング学習</w:t>
            </w:r>
          </w:p>
          <w:p w14:paraId="6C64129C" w14:textId="77777777" w:rsidR="008E7DBA" w:rsidRPr="006C2A23" w:rsidRDefault="008E7DBA" w:rsidP="00C329E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</w:p>
          <w:p w14:paraId="562ACD5A" w14:textId="5A97C137" w:rsidR="008E7DBA" w:rsidRDefault="008E7DBA" w:rsidP="00C329E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6C2A23">
              <w:rPr>
                <w:rFonts w:ascii="ＭＳ 明朝" w:hAnsi="ＭＳ 明朝" w:hint="eastAsia"/>
                <w:bCs/>
                <w:sz w:val="18"/>
                <w:szCs w:val="18"/>
              </w:rPr>
              <w:t>【</w:t>
            </w:r>
            <w:r>
              <w:rPr>
                <w:rFonts w:ascii="ＭＳ 明朝" w:hAnsi="ＭＳ 明朝" w:hint="eastAsia"/>
                <w:bCs/>
                <w:sz w:val="18"/>
                <w:szCs w:val="18"/>
              </w:rPr>
              <w:t>学習内容</w:t>
            </w:r>
            <w:r w:rsidRPr="006C2A23">
              <w:rPr>
                <w:rFonts w:ascii="ＭＳ 明朝" w:hAnsi="ＭＳ 明朝" w:hint="eastAsia"/>
                <w:bCs/>
                <w:sz w:val="18"/>
                <w:szCs w:val="18"/>
              </w:rPr>
              <w:t>】</w:t>
            </w:r>
          </w:p>
          <w:p w14:paraId="15460FB5" w14:textId="0820BAE6" w:rsidR="008E7DBA" w:rsidRPr="00043161" w:rsidRDefault="008E7DBA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043161">
              <w:rPr>
                <w:rFonts w:ascii="ＭＳ 明朝" w:hAnsi="ＭＳ 明朝" w:hint="eastAsia"/>
                <w:bCs/>
                <w:sz w:val="18"/>
                <w:szCs w:val="18"/>
              </w:rPr>
              <w:t>・プログラミング基礎</w:t>
            </w:r>
          </w:p>
          <w:p w14:paraId="58ECA6B9" w14:textId="309CEE2F" w:rsidR="008E7DBA" w:rsidRDefault="00394206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043161">
              <w:rPr>
                <w:rFonts w:ascii="ＭＳ 明朝" w:hAnsi="ＭＳ 明朝" w:hint="eastAsia"/>
                <w:bCs/>
                <w:sz w:val="18"/>
                <w:szCs w:val="18"/>
              </w:rPr>
              <w:t>・</w:t>
            </w:r>
            <w:r w:rsidR="008E7DBA" w:rsidRPr="00043161">
              <w:rPr>
                <w:rFonts w:ascii="ＭＳ 明朝" w:hAnsi="ＭＳ 明朝" w:hint="eastAsia"/>
                <w:bCs/>
                <w:sz w:val="18"/>
                <w:szCs w:val="18"/>
              </w:rPr>
              <w:t>Webアプリ</w:t>
            </w:r>
            <w:r w:rsidRPr="00043161">
              <w:rPr>
                <w:rFonts w:ascii="ＭＳ 明朝" w:hAnsi="ＭＳ 明朝" w:hint="eastAsia"/>
                <w:bCs/>
                <w:sz w:val="18"/>
                <w:szCs w:val="18"/>
              </w:rPr>
              <w:t>ケーション</w:t>
            </w:r>
            <w:r w:rsidR="008E7DBA" w:rsidRPr="00043161">
              <w:rPr>
                <w:rFonts w:ascii="ＭＳ 明朝" w:hAnsi="ＭＳ 明朝" w:hint="eastAsia"/>
                <w:bCs/>
                <w:sz w:val="18"/>
                <w:szCs w:val="18"/>
              </w:rPr>
              <w:t>開発</w:t>
            </w:r>
          </w:p>
          <w:p w14:paraId="1B006A0F" w14:textId="74A99EAB" w:rsidR="00826205" w:rsidRPr="00043161" w:rsidRDefault="00826205" w:rsidP="008E7DBA">
            <w:pPr>
              <w:spacing w:line="240" w:lineRule="exact"/>
              <w:rPr>
                <w:rFonts w:ascii="ＭＳ 明朝" w:hAnsi="ＭＳ 明朝" w:hint="eastAsia"/>
                <w:bCs/>
                <w:sz w:val="18"/>
                <w:szCs w:val="18"/>
              </w:rPr>
            </w:pPr>
            <w:r>
              <w:rPr>
                <w:rFonts w:ascii="ＭＳ 明朝" w:hAnsi="ＭＳ 明朝" w:hint="eastAsia"/>
                <w:bCs/>
                <w:sz w:val="18"/>
                <w:szCs w:val="18"/>
              </w:rPr>
              <w:t>└商品管理システム　等。</w:t>
            </w:r>
          </w:p>
          <w:p w14:paraId="60B83E01" w14:textId="7C292BF4" w:rsidR="008E7DBA" w:rsidRPr="00043161" w:rsidRDefault="00394206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043161">
              <w:rPr>
                <w:rFonts w:ascii="ＭＳ 明朝" w:hAnsi="ＭＳ 明朝" w:hint="eastAsia"/>
                <w:bCs/>
                <w:sz w:val="18"/>
                <w:szCs w:val="18"/>
              </w:rPr>
              <w:t>・</w:t>
            </w:r>
            <w:r w:rsidR="008E7DBA" w:rsidRPr="00043161">
              <w:rPr>
                <w:rFonts w:ascii="ＭＳ 明朝" w:hAnsi="ＭＳ 明朝" w:hint="eastAsia"/>
                <w:bCs/>
                <w:sz w:val="18"/>
                <w:szCs w:val="18"/>
              </w:rPr>
              <w:t>Git/GitHub操作</w:t>
            </w:r>
          </w:p>
          <w:p w14:paraId="3236C9B3" w14:textId="7EB6BF50" w:rsidR="008E7DBA" w:rsidRPr="00043161" w:rsidRDefault="00394206" w:rsidP="008E7DB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043161">
              <w:rPr>
                <w:rFonts w:ascii="ＭＳ 明朝" w:hAnsi="ＭＳ 明朝" w:hint="eastAsia"/>
                <w:bCs/>
                <w:sz w:val="18"/>
                <w:szCs w:val="18"/>
              </w:rPr>
              <w:t>・</w:t>
            </w:r>
            <w:r w:rsidR="008E7DBA" w:rsidRPr="00043161">
              <w:rPr>
                <w:rFonts w:ascii="ＭＳ 明朝" w:hAnsi="ＭＳ 明朝" w:hint="eastAsia"/>
                <w:bCs/>
                <w:sz w:val="18"/>
                <w:szCs w:val="18"/>
              </w:rPr>
              <w:t>DB設計/SQL操作</w:t>
            </w:r>
          </w:p>
          <w:p w14:paraId="3310D888" w14:textId="77777777" w:rsidR="00D302D5" w:rsidRDefault="00D302D5" w:rsidP="00C329EA">
            <w:pPr>
              <w:spacing w:line="240" w:lineRule="exact"/>
              <w:rPr>
                <w:rFonts w:ascii="ＭＳ 明朝" w:hAnsi="ＭＳ 明朝"/>
                <w:bCs/>
                <w:color w:val="FF0000"/>
                <w:sz w:val="18"/>
                <w:szCs w:val="18"/>
              </w:rPr>
            </w:pPr>
          </w:p>
          <w:p w14:paraId="1BFE509C" w14:textId="7C7E9759" w:rsidR="00D302D5" w:rsidRPr="00D302D5" w:rsidRDefault="00D302D5" w:rsidP="00C329EA">
            <w:pPr>
              <w:spacing w:line="240" w:lineRule="exact"/>
              <w:rPr>
                <w:rFonts w:ascii="ＭＳ 明朝" w:hAnsi="ＭＳ 明朝" w:hint="eastAsia"/>
                <w:bCs/>
                <w:sz w:val="18"/>
                <w:szCs w:val="18"/>
              </w:rPr>
            </w:pPr>
            <w:r w:rsidRPr="00D302D5">
              <w:rPr>
                <w:rFonts w:ascii="ＭＳ 明朝" w:hAnsi="ＭＳ 明朝" w:hint="eastAsia"/>
                <w:bCs/>
                <w:sz w:val="18"/>
                <w:szCs w:val="18"/>
              </w:rPr>
              <w:t>【学習予定】</w:t>
            </w:r>
          </w:p>
          <w:p w14:paraId="284F99FF" w14:textId="77777777" w:rsidR="00D302D5" w:rsidRDefault="00D302D5" w:rsidP="00D302D5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043161">
              <w:rPr>
                <w:rFonts w:ascii="ＭＳ 明朝" w:hAnsi="ＭＳ 明朝" w:hint="eastAsia"/>
                <w:bCs/>
                <w:sz w:val="18"/>
                <w:szCs w:val="18"/>
              </w:rPr>
              <w:t>・チーム開発演習</w:t>
            </w:r>
          </w:p>
          <w:p w14:paraId="04AE11A7" w14:textId="05728E33" w:rsidR="00500D18" w:rsidRPr="00043161" w:rsidRDefault="00500D18" w:rsidP="00D302D5">
            <w:pPr>
              <w:spacing w:line="240" w:lineRule="exact"/>
              <w:rPr>
                <w:rFonts w:ascii="ＭＳ 明朝" w:hAnsi="ＭＳ 明朝" w:hint="eastAsia"/>
                <w:bCs/>
                <w:sz w:val="18"/>
                <w:szCs w:val="18"/>
              </w:rPr>
            </w:pPr>
            <w:r>
              <w:rPr>
                <w:rFonts w:ascii="ＭＳ 明朝" w:hAnsi="ＭＳ 明朝" w:hint="eastAsia"/>
                <w:bCs/>
                <w:sz w:val="18"/>
                <w:szCs w:val="18"/>
              </w:rPr>
              <w:t>・システム開発フェーズ学習</w:t>
            </w:r>
          </w:p>
          <w:p w14:paraId="364095DA" w14:textId="3A9B2832" w:rsidR="00D302D5" w:rsidRPr="00043161" w:rsidRDefault="00D302D5" w:rsidP="00C329EA">
            <w:pPr>
              <w:spacing w:line="240" w:lineRule="exact"/>
              <w:rPr>
                <w:rFonts w:ascii="ＭＳ 明朝" w:hAnsi="ＭＳ 明朝" w:hint="eastAsia"/>
                <w:bCs/>
                <w:sz w:val="18"/>
                <w:szCs w:val="18"/>
              </w:rPr>
            </w:pPr>
            <w:r w:rsidRPr="00043161">
              <w:rPr>
                <w:rFonts w:ascii="ＭＳ 明朝" w:hAnsi="ＭＳ 明朝" w:hint="eastAsia"/>
                <w:bCs/>
                <w:sz w:val="18"/>
                <w:szCs w:val="18"/>
              </w:rPr>
              <w:t>・テスト実習</w:t>
            </w:r>
          </w:p>
          <w:p w14:paraId="58CD52E5" w14:textId="4BCDEE6C" w:rsidR="00D302D5" w:rsidRPr="00043161" w:rsidRDefault="00D302D5" w:rsidP="00C329EA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043161">
              <w:rPr>
                <w:rFonts w:ascii="ＭＳ 明朝" w:hAnsi="ＭＳ 明朝" w:hint="eastAsia"/>
                <w:bCs/>
                <w:sz w:val="18"/>
                <w:szCs w:val="18"/>
              </w:rPr>
              <w:t>・API連携実装</w:t>
            </w:r>
          </w:p>
          <w:p w14:paraId="57F20A4F" w14:textId="77777777" w:rsidR="00D302D5" w:rsidRPr="00043161" w:rsidRDefault="00D302D5" w:rsidP="00D302D5">
            <w:pPr>
              <w:spacing w:line="240" w:lineRule="exact"/>
              <w:rPr>
                <w:rFonts w:ascii="ＭＳ 明朝" w:hAnsi="ＭＳ 明朝"/>
                <w:bCs/>
                <w:sz w:val="18"/>
                <w:szCs w:val="18"/>
              </w:rPr>
            </w:pPr>
            <w:r w:rsidRPr="00043161">
              <w:rPr>
                <w:rFonts w:ascii="ＭＳ 明朝" w:hAnsi="ＭＳ 明朝" w:hint="eastAsia"/>
                <w:bCs/>
                <w:sz w:val="18"/>
                <w:szCs w:val="18"/>
              </w:rPr>
              <w:t>・フレームワーク学習</w:t>
            </w:r>
          </w:p>
          <w:p w14:paraId="323DE70F" w14:textId="1F82CE2B" w:rsidR="00D302D5" w:rsidRPr="00D302D5" w:rsidRDefault="00D302D5" w:rsidP="00C329EA">
            <w:pPr>
              <w:spacing w:line="240" w:lineRule="exact"/>
              <w:rPr>
                <w:rFonts w:ascii="ＭＳ 明朝" w:hAnsi="ＭＳ 明朝" w:hint="eastAsia"/>
                <w:bCs/>
                <w:color w:val="FF0000"/>
                <w:sz w:val="18"/>
                <w:szCs w:val="18"/>
              </w:rPr>
            </w:pPr>
            <w:r w:rsidRPr="00043161">
              <w:rPr>
                <w:rFonts w:ascii="ＭＳ 明朝" w:hAnsi="ＭＳ 明朝" w:hint="eastAsia"/>
                <w:bCs/>
                <w:sz w:val="18"/>
                <w:szCs w:val="18"/>
              </w:rPr>
              <w:t>・ポートフォリオ作成</w:t>
            </w:r>
          </w:p>
        </w:tc>
        <w:tc>
          <w:tcPr>
            <w:tcW w:w="1455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6BD2F91E" w14:textId="77777777" w:rsidR="008E7DBA" w:rsidRDefault="00F67A5D" w:rsidP="00C329EA">
            <w:pPr>
              <w:pStyle w:val="a7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macOS</w:t>
            </w:r>
          </w:p>
          <w:p w14:paraId="65105BC6" w14:textId="77777777" w:rsidR="00F67A5D" w:rsidRDefault="007B2AEA" w:rsidP="00C329EA">
            <w:pPr>
              <w:pStyle w:val="a7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HTML/CSS</w:t>
            </w:r>
          </w:p>
          <w:p w14:paraId="41E423EF" w14:textId="77777777" w:rsidR="007B2AEA" w:rsidRDefault="007B2AEA" w:rsidP="00C329EA">
            <w:pPr>
              <w:pStyle w:val="a7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PHP</w:t>
            </w:r>
          </w:p>
          <w:p w14:paraId="3F45E776" w14:textId="79659E51" w:rsidR="00214139" w:rsidRDefault="00316727" w:rsidP="00C329EA">
            <w:pPr>
              <w:pStyle w:val="a7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JavaScript</w:t>
            </w:r>
          </w:p>
          <w:p w14:paraId="36075AAA" w14:textId="77777777" w:rsidR="007B2AEA" w:rsidRDefault="00214139" w:rsidP="00C329EA">
            <w:pPr>
              <w:pStyle w:val="a7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SQL</w:t>
            </w:r>
          </w:p>
          <w:p w14:paraId="2A1087F5" w14:textId="77777777" w:rsidR="00524CBC" w:rsidRDefault="000E5799" w:rsidP="00C329EA">
            <w:pPr>
              <w:pStyle w:val="a7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Git</w:t>
            </w:r>
          </w:p>
          <w:p w14:paraId="39C77B26" w14:textId="77777777" w:rsidR="000E5799" w:rsidRDefault="000E5799" w:rsidP="00C329EA">
            <w:pPr>
              <w:pStyle w:val="a7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GitHub</w:t>
            </w:r>
          </w:p>
          <w:p w14:paraId="6F072EEE" w14:textId="77777777" w:rsidR="000E5799" w:rsidRDefault="004D66AE" w:rsidP="00C329EA">
            <w:pPr>
              <w:pStyle w:val="a7"/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VSCODE</w:t>
            </w:r>
          </w:p>
          <w:p w14:paraId="29F9D8E1" w14:textId="635918B8" w:rsidR="004D66AE" w:rsidRPr="006C2A23" w:rsidRDefault="00AB015E" w:rsidP="00C329EA">
            <w:pPr>
              <w:pStyle w:val="a7"/>
              <w:spacing w:line="240" w:lineRule="exact"/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MAMP</w:t>
            </w:r>
          </w:p>
        </w:tc>
      </w:tr>
    </w:tbl>
    <w:p w14:paraId="2CB70E63" w14:textId="77777777" w:rsidR="00B2721C" w:rsidRDefault="00B2721C" w:rsidP="00A24A0E">
      <w:pPr>
        <w:spacing w:line="240" w:lineRule="exact"/>
        <w:rPr>
          <w:rFonts w:ascii="ＭＳ 明朝" w:hAnsi="ＭＳ 明朝"/>
          <w:bCs/>
          <w:sz w:val="20"/>
        </w:rPr>
      </w:pPr>
    </w:p>
    <w:p w14:paraId="358004BC" w14:textId="41B90D90" w:rsidR="002079E7" w:rsidRPr="002079E7" w:rsidRDefault="002079E7" w:rsidP="00A24A0E">
      <w:pPr>
        <w:spacing w:line="240" w:lineRule="exact"/>
        <w:rPr>
          <w:rFonts w:ascii="ＭＳ 明朝" w:hAnsi="ＭＳ 明朝"/>
          <w:b/>
          <w:sz w:val="20"/>
        </w:rPr>
      </w:pPr>
      <w:r w:rsidRPr="002079E7">
        <w:rPr>
          <w:rFonts w:ascii="ＭＳ 明朝" w:hAnsi="ＭＳ 明朝" w:hint="eastAsia"/>
          <w:b/>
          <w:sz w:val="20"/>
        </w:rPr>
        <w:t>■その他経歴</w:t>
      </w:r>
    </w:p>
    <w:p w14:paraId="1C1099C0" w14:textId="0A955301" w:rsidR="002079E7" w:rsidRDefault="002079E7" w:rsidP="00A24A0E">
      <w:pPr>
        <w:spacing w:line="240" w:lineRule="exact"/>
        <w:rPr>
          <w:rFonts w:ascii="ＭＳ 明朝" w:hAnsi="ＭＳ 明朝"/>
          <w:bCs/>
          <w:sz w:val="20"/>
        </w:rPr>
      </w:pPr>
      <w:r>
        <w:rPr>
          <w:rFonts w:ascii="ＭＳ 明朝" w:hAnsi="ＭＳ 明朝" w:hint="eastAsia"/>
          <w:bCs/>
          <w:sz w:val="20"/>
        </w:rPr>
        <w:t>◇</w:t>
      </w:r>
      <w:r w:rsidRPr="002079E7">
        <w:rPr>
          <w:rFonts w:ascii="ＭＳ 明朝" w:hAnsi="ＭＳ 明朝" w:hint="eastAsia"/>
          <w:bCs/>
          <w:sz w:val="20"/>
        </w:rPr>
        <w:t>株式会社Be with</w:t>
      </w:r>
      <w:r>
        <w:rPr>
          <w:rFonts w:ascii="ＭＳ 明朝" w:hAnsi="ＭＳ 明朝" w:hint="eastAsia"/>
          <w:bCs/>
          <w:sz w:val="20"/>
        </w:rPr>
        <w:t>（2016年11月～2017年4月）</w:t>
      </w:r>
    </w:p>
    <w:p w14:paraId="647731B9" w14:textId="32FD1C40" w:rsidR="002079E7" w:rsidRDefault="002079E7" w:rsidP="00A24A0E">
      <w:pPr>
        <w:spacing w:line="240" w:lineRule="exact"/>
        <w:rPr>
          <w:rFonts w:ascii="ＭＳ 明朝" w:hAnsi="ＭＳ 明朝"/>
          <w:bCs/>
          <w:sz w:val="20"/>
        </w:rPr>
      </w:pPr>
      <w:r>
        <w:rPr>
          <w:rFonts w:ascii="ＭＳ 明朝" w:hAnsi="ＭＳ 明朝" w:hint="eastAsia"/>
          <w:bCs/>
          <w:sz w:val="20"/>
        </w:rPr>
        <w:t>【業務内容】</w:t>
      </w:r>
    </w:p>
    <w:p w14:paraId="4DE0405A" w14:textId="26BEE9BD" w:rsidR="0083017B" w:rsidRDefault="00B23AC2" w:rsidP="00A24A0E">
      <w:pPr>
        <w:spacing w:line="240" w:lineRule="exact"/>
        <w:rPr>
          <w:rFonts w:ascii="ＭＳ 明朝" w:hAnsi="ＭＳ 明朝" w:hint="eastAsia"/>
          <w:bCs/>
          <w:sz w:val="20"/>
        </w:rPr>
      </w:pPr>
      <w:r>
        <w:rPr>
          <w:rFonts w:ascii="ＭＳ 明朝" w:hAnsi="ＭＳ 明朝" w:hint="eastAsia"/>
          <w:bCs/>
          <w:sz w:val="20"/>
        </w:rPr>
        <w:t>問い合わせ対応として架電内でのヒアリングを通したアプリケーション操作</w:t>
      </w:r>
      <w:r w:rsidR="00D34C8F">
        <w:rPr>
          <w:rFonts w:ascii="ＭＳ 明朝" w:hAnsi="ＭＳ 明朝" w:hint="eastAsia"/>
          <w:bCs/>
          <w:sz w:val="20"/>
        </w:rPr>
        <w:t>サポート</w:t>
      </w:r>
      <w:r>
        <w:rPr>
          <w:rFonts w:ascii="ＭＳ 明朝" w:hAnsi="ＭＳ 明朝" w:hint="eastAsia"/>
          <w:bCs/>
          <w:sz w:val="20"/>
        </w:rPr>
        <w:t>業務に従事。</w:t>
      </w:r>
    </w:p>
    <w:p w14:paraId="6EC239A2" w14:textId="77777777" w:rsidR="002079E7" w:rsidRPr="00B23AC2" w:rsidRDefault="002079E7" w:rsidP="00A24A0E">
      <w:pPr>
        <w:spacing w:line="240" w:lineRule="exact"/>
        <w:rPr>
          <w:rFonts w:ascii="ＭＳ 明朝" w:hAnsi="ＭＳ 明朝"/>
          <w:bCs/>
          <w:sz w:val="20"/>
        </w:rPr>
      </w:pPr>
    </w:p>
    <w:p w14:paraId="43A24F4D" w14:textId="133AB19E" w:rsidR="002079E7" w:rsidRDefault="002079E7" w:rsidP="00A24A0E">
      <w:pPr>
        <w:spacing w:line="240" w:lineRule="exact"/>
        <w:rPr>
          <w:rFonts w:ascii="ＭＳ 明朝" w:hAnsi="ＭＳ 明朝"/>
          <w:bCs/>
          <w:sz w:val="20"/>
        </w:rPr>
      </w:pPr>
      <w:r>
        <w:rPr>
          <w:rFonts w:ascii="ＭＳ 明朝" w:hAnsi="ＭＳ 明朝" w:hint="eastAsia"/>
          <w:bCs/>
          <w:sz w:val="20"/>
        </w:rPr>
        <w:t>◇</w:t>
      </w:r>
      <w:r w:rsidRPr="002079E7">
        <w:rPr>
          <w:rFonts w:ascii="ＭＳ 明朝" w:hAnsi="ＭＳ 明朝" w:hint="eastAsia"/>
          <w:bCs/>
          <w:sz w:val="20"/>
        </w:rPr>
        <w:t>株式会社ネオキャリア</w:t>
      </w:r>
      <w:r>
        <w:rPr>
          <w:rFonts w:ascii="ＭＳ 明朝" w:hAnsi="ＭＳ 明朝" w:hint="eastAsia"/>
          <w:bCs/>
          <w:sz w:val="20"/>
        </w:rPr>
        <w:t>（2014年7月～2015年11月）</w:t>
      </w:r>
    </w:p>
    <w:p w14:paraId="59E301FF" w14:textId="65ED13F1" w:rsidR="002079E7" w:rsidRDefault="002079E7" w:rsidP="00A24A0E">
      <w:pPr>
        <w:spacing w:line="240" w:lineRule="exact"/>
        <w:rPr>
          <w:rFonts w:ascii="ＭＳ 明朝" w:hAnsi="ＭＳ 明朝"/>
          <w:bCs/>
          <w:sz w:val="20"/>
        </w:rPr>
      </w:pPr>
      <w:r>
        <w:rPr>
          <w:rFonts w:ascii="ＭＳ 明朝" w:hAnsi="ＭＳ 明朝" w:hint="eastAsia"/>
          <w:bCs/>
          <w:sz w:val="20"/>
        </w:rPr>
        <w:t>【業務内容】</w:t>
      </w:r>
    </w:p>
    <w:p w14:paraId="1C4F5DA0" w14:textId="2522590C" w:rsidR="00D34C8F" w:rsidRDefault="00D34C8F" w:rsidP="00A24A0E">
      <w:pPr>
        <w:spacing w:line="240" w:lineRule="exact"/>
        <w:rPr>
          <w:rFonts w:ascii="ＭＳ 明朝" w:hAnsi="ＭＳ 明朝" w:hint="eastAsia"/>
          <w:bCs/>
          <w:sz w:val="20"/>
        </w:rPr>
      </w:pPr>
      <w:r>
        <w:rPr>
          <w:rFonts w:ascii="ＭＳ 明朝" w:hAnsi="ＭＳ 明朝" w:hint="eastAsia"/>
          <w:bCs/>
          <w:sz w:val="20"/>
        </w:rPr>
        <w:t>ゲーム機に関する操作、アカウントに関するヘルプデスク業務に従事</w:t>
      </w:r>
      <w:r w:rsidR="00A10807">
        <w:rPr>
          <w:rFonts w:ascii="ＭＳ 明朝" w:hAnsi="ＭＳ 明朝" w:hint="eastAsia"/>
          <w:bCs/>
          <w:sz w:val="20"/>
        </w:rPr>
        <w:t>。</w:t>
      </w:r>
    </w:p>
    <w:p w14:paraId="5A2B2FA5" w14:textId="77777777" w:rsidR="002079E7" w:rsidRDefault="002079E7" w:rsidP="00A24A0E">
      <w:pPr>
        <w:spacing w:line="240" w:lineRule="exact"/>
        <w:rPr>
          <w:rFonts w:ascii="ＭＳ 明朝" w:hAnsi="ＭＳ 明朝"/>
          <w:bCs/>
          <w:sz w:val="20"/>
        </w:rPr>
      </w:pPr>
    </w:p>
    <w:p w14:paraId="36F39D1D" w14:textId="6E76DBA9" w:rsidR="002079E7" w:rsidRDefault="002079E7" w:rsidP="00A24A0E">
      <w:pPr>
        <w:spacing w:line="240" w:lineRule="exact"/>
        <w:rPr>
          <w:rFonts w:ascii="ＭＳ 明朝" w:hAnsi="ＭＳ 明朝"/>
          <w:sz w:val="20"/>
        </w:rPr>
      </w:pPr>
      <w:r>
        <w:rPr>
          <w:rFonts w:ascii="ＭＳ 明朝" w:hAnsi="ＭＳ 明朝" w:hint="eastAsia"/>
          <w:bCs/>
          <w:sz w:val="20"/>
        </w:rPr>
        <w:t>◇</w:t>
      </w:r>
      <w:r w:rsidRPr="0066538B">
        <w:rPr>
          <w:rFonts w:ascii="ＭＳ 明朝" w:hAnsi="ＭＳ 明朝" w:hint="eastAsia"/>
          <w:sz w:val="20"/>
        </w:rPr>
        <w:t>トランスコスモス株式会社</w:t>
      </w:r>
      <w:r>
        <w:rPr>
          <w:rFonts w:ascii="ＭＳ 明朝" w:hAnsi="ＭＳ 明朝" w:hint="eastAsia"/>
          <w:sz w:val="20"/>
        </w:rPr>
        <w:t>（2011年11月～2012年4月）</w:t>
      </w:r>
    </w:p>
    <w:p w14:paraId="727E3587" w14:textId="33D880B9" w:rsidR="002079E7" w:rsidRDefault="002079E7" w:rsidP="00A24A0E">
      <w:pPr>
        <w:spacing w:line="240" w:lineRule="exact"/>
        <w:rPr>
          <w:rFonts w:ascii="ＭＳ 明朝" w:hAnsi="ＭＳ 明朝"/>
          <w:sz w:val="20"/>
        </w:rPr>
      </w:pPr>
      <w:r>
        <w:rPr>
          <w:rFonts w:ascii="ＭＳ 明朝" w:hAnsi="ＭＳ 明朝" w:hint="eastAsia"/>
          <w:sz w:val="20"/>
        </w:rPr>
        <w:t>【業務内容】</w:t>
      </w:r>
    </w:p>
    <w:p w14:paraId="029E7468" w14:textId="0DD28ACB" w:rsidR="00A10807" w:rsidRDefault="00A10807" w:rsidP="00A24A0E">
      <w:pPr>
        <w:spacing w:line="240" w:lineRule="exact"/>
        <w:rPr>
          <w:rFonts w:ascii="ＭＳ 明朝" w:hAnsi="ＭＳ 明朝" w:hint="eastAsia"/>
          <w:sz w:val="20"/>
        </w:rPr>
      </w:pPr>
      <w:r>
        <w:rPr>
          <w:rFonts w:ascii="ＭＳ 明朝" w:hAnsi="ＭＳ 明朝" w:hint="eastAsia"/>
          <w:sz w:val="20"/>
        </w:rPr>
        <w:t>通販の受注受付対応業務に従事。</w:t>
      </w:r>
    </w:p>
    <w:p w14:paraId="7EEA53AC" w14:textId="77777777" w:rsidR="002079E7" w:rsidRDefault="002079E7" w:rsidP="00A24A0E">
      <w:pPr>
        <w:spacing w:line="240" w:lineRule="exact"/>
        <w:rPr>
          <w:rFonts w:ascii="ＭＳ 明朝" w:hAnsi="ＭＳ 明朝"/>
          <w:bCs/>
          <w:sz w:val="20"/>
        </w:rPr>
      </w:pPr>
    </w:p>
    <w:p w14:paraId="2E97DB8A" w14:textId="442C2266" w:rsidR="0066538B" w:rsidRDefault="0066538B" w:rsidP="002079E7">
      <w:pPr>
        <w:snapToGrid w:val="0"/>
        <w:spacing w:line="240" w:lineRule="exact"/>
        <w:rPr>
          <w:rFonts w:ascii="ＭＳ 明朝" w:hAnsi="ＭＳ 明朝"/>
          <w:sz w:val="20"/>
        </w:rPr>
      </w:pPr>
      <w:r w:rsidRPr="00C45973">
        <w:rPr>
          <w:rFonts w:ascii="ＭＳ 明朝" w:hAnsi="ＭＳ 明朝" w:hint="eastAsia"/>
          <w:sz w:val="20"/>
        </w:rPr>
        <w:t>◇</w:t>
      </w:r>
      <w:r w:rsidRPr="0066538B">
        <w:rPr>
          <w:rFonts w:ascii="ＭＳ 明朝" w:hAnsi="ＭＳ 明朝" w:hint="eastAsia"/>
          <w:sz w:val="20"/>
        </w:rPr>
        <w:t>横浜市鶴見郵便局</w:t>
      </w:r>
      <w:r w:rsidR="001D6EDA" w:rsidRPr="00C45973">
        <w:rPr>
          <w:rFonts w:ascii="ＭＳ 明朝" w:hAnsi="ＭＳ 明朝"/>
          <w:sz w:val="20"/>
        </w:rPr>
        <w:t>(</w:t>
      </w:r>
      <w:r>
        <w:rPr>
          <w:rFonts w:ascii="ＭＳ 明朝" w:hAnsi="ＭＳ 明朝" w:hint="eastAsia"/>
          <w:sz w:val="20"/>
        </w:rPr>
        <w:t>2009</w:t>
      </w:r>
      <w:r w:rsidRPr="00C45973">
        <w:rPr>
          <w:rFonts w:ascii="ＭＳ 明朝" w:hAnsi="ＭＳ 明朝" w:hint="eastAsia"/>
          <w:sz w:val="20"/>
        </w:rPr>
        <w:t>年</w:t>
      </w:r>
      <w:r>
        <w:rPr>
          <w:rFonts w:ascii="ＭＳ 明朝" w:hAnsi="ＭＳ 明朝" w:hint="eastAsia"/>
          <w:sz w:val="20"/>
        </w:rPr>
        <w:t>11</w:t>
      </w:r>
      <w:r w:rsidRPr="00C45973">
        <w:rPr>
          <w:rFonts w:ascii="ＭＳ 明朝" w:hAnsi="ＭＳ 明朝" w:hint="eastAsia"/>
          <w:sz w:val="20"/>
        </w:rPr>
        <w:t>月～</w:t>
      </w:r>
      <w:r w:rsidR="002079E7">
        <w:rPr>
          <w:rFonts w:ascii="ＭＳ 明朝" w:hAnsi="ＭＳ 明朝" w:hint="eastAsia"/>
          <w:sz w:val="20"/>
        </w:rPr>
        <w:t>2010</w:t>
      </w:r>
      <w:r w:rsidRPr="0066538B">
        <w:rPr>
          <w:rFonts w:ascii="ＭＳ 明朝" w:hAnsi="ＭＳ 明朝" w:hint="eastAsia"/>
          <w:sz w:val="20"/>
        </w:rPr>
        <w:t>年</w:t>
      </w:r>
      <w:r w:rsidR="002079E7">
        <w:rPr>
          <w:rFonts w:ascii="ＭＳ 明朝" w:hAnsi="ＭＳ 明朝" w:hint="eastAsia"/>
          <w:sz w:val="20"/>
        </w:rPr>
        <w:t>3</w:t>
      </w:r>
      <w:r w:rsidRPr="0066538B">
        <w:rPr>
          <w:rFonts w:ascii="ＭＳ 明朝" w:hAnsi="ＭＳ 明朝" w:hint="eastAsia"/>
          <w:sz w:val="20"/>
        </w:rPr>
        <w:t>月</w:t>
      </w:r>
      <w:r w:rsidRPr="00C45973">
        <w:rPr>
          <w:rFonts w:ascii="ＭＳ 明朝" w:hAnsi="ＭＳ 明朝" w:hint="eastAsia"/>
          <w:sz w:val="20"/>
        </w:rPr>
        <w:t>）</w:t>
      </w:r>
    </w:p>
    <w:p w14:paraId="6A3D5908" w14:textId="1DFA3BF0" w:rsidR="0066538B" w:rsidRDefault="002079E7" w:rsidP="00A24A0E">
      <w:pPr>
        <w:spacing w:line="240" w:lineRule="exact"/>
        <w:rPr>
          <w:rFonts w:ascii="ＭＳ 明朝" w:hAnsi="ＭＳ 明朝"/>
          <w:bCs/>
          <w:sz w:val="20"/>
        </w:rPr>
      </w:pPr>
      <w:r>
        <w:rPr>
          <w:rFonts w:ascii="ＭＳ 明朝" w:hAnsi="ＭＳ 明朝" w:hint="eastAsia"/>
          <w:bCs/>
          <w:sz w:val="20"/>
        </w:rPr>
        <w:t>【業務内容】</w:t>
      </w:r>
    </w:p>
    <w:p w14:paraId="5638DE39" w14:textId="6E4DDBA3" w:rsidR="00545DA9" w:rsidRDefault="00652D3B" w:rsidP="00A24A0E">
      <w:pPr>
        <w:spacing w:line="240" w:lineRule="exact"/>
        <w:rPr>
          <w:rFonts w:ascii="ＭＳ 明朝" w:hAnsi="ＭＳ 明朝" w:hint="eastAsia"/>
          <w:bCs/>
          <w:sz w:val="20"/>
        </w:rPr>
      </w:pPr>
      <w:r>
        <w:rPr>
          <w:rFonts w:ascii="ＭＳ 明朝" w:hAnsi="ＭＳ 明朝" w:hint="eastAsia"/>
          <w:bCs/>
          <w:sz w:val="20"/>
        </w:rPr>
        <w:t>郵便物の仕分け業務に従事。</w:t>
      </w:r>
    </w:p>
    <w:p w14:paraId="682BA3D3" w14:textId="77777777" w:rsidR="0066538B" w:rsidRPr="00C22CED" w:rsidRDefault="0066538B" w:rsidP="00A24A0E">
      <w:pPr>
        <w:spacing w:line="240" w:lineRule="exact"/>
        <w:rPr>
          <w:rFonts w:ascii="ＭＳ 明朝" w:hAnsi="ＭＳ 明朝"/>
          <w:bCs/>
          <w:sz w:val="20"/>
        </w:rPr>
      </w:pPr>
    </w:p>
    <w:p w14:paraId="17551751" w14:textId="09DA4B89" w:rsidR="00BD520B" w:rsidRPr="00C22CED" w:rsidRDefault="00BD520B" w:rsidP="00BD520B">
      <w:pPr>
        <w:spacing w:line="240" w:lineRule="exact"/>
        <w:rPr>
          <w:rFonts w:ascii="ＭＳ 明朝" w:hAnsi="ＭＳ 明朝"/>
          <w:b/>
          <w:sz w:val="20"/>
        </w:rPr>
      </w:pPr>
      <w:bookmarkStart w:id="0" w:name="_Hlk24976440"/>
      <w:r w:rsidRPr="00C22CED">
        <w:rPr>
          <w:rFonts w:ascii="ＭＳ 明朝" w:hAnsi="ＭＳ 明朝" w:hint="eastAsia"/>
          <w:b/>
          <w:sz w:val="20"/>
        </w:rPr>
        <w:t>■得意分野・活かせる知識</w:t>
      </w:r>
    </w:p>
    <w:p w14:paraId="262AFDD5" w14:textId="73120CD8" w:rsidR="006F77CD" w:rsidRDefault="006F77CD" w:rsidP="00714C39">
      <w:pPr>
        <w:spacing w:line="240" w:lineRule="exact"/>
        <w:rPr>
          <w:rFonts w:ascii="ＭＳ 明朝" w:hAnsi="ＭＳ 明朝"/>
          <w:bCs/>
          <w:sz w:val="20"/>
        </w:rPr>
      </w:pPr>
      <w:r>
        <w:rPr>
          <w:rFonts w:ascii="ＭＳ 明朝" w:hAnsi="ＭＳ 明朝" w:hint="eastAsia"/>
          <w:bCs/>
          <w:sz w:val="20"/>
        </w:rPr>
        <w:t>【実務】</w:t>
      </w:r>
    </w:p>
    <w:p w14:paraId="48FA73A3" w14:textId="753FA85D" w:rsidR="006F77CD" w:rsidRDefault="006F77CD" w:rsidP="00714C39">
      <w:pPr>
        <w:spacing w:line="240" w:lineRule="exact"/>
        <w:rPr>
          <w:rFonts w:ascii="ＭＳ 明朝" w:hAnsi="ＭＳ 明朝"/>
          <w:bCs/>
          <w:sz w:val="20"/>
        </w:rPr>
      </w:pPr>
      <w:r>
        <w:rPr>
          <w:rFonts w:ascii="ＭＳ 明朝" w:hAnsi="ＭＳ 明朝" w:hint="eastAsia"/>
          <w:bCs/>
          <w:sz w:val="20"/>
        </w:rPr>
        <w:t>・ヘルプデスクとしての実務経験</w:t>
      </w:r>
    </w:p>
    <w:p w14:paraId="54479F69" w14:textId="5F3C5782" w:rsidR="00907846" w:rsidRDefault="00907846" w:rsidP="00714C39">
      <w:pPr>
        <w:spacing w:line="240" w:lineRule="exact"/>
        <w:rPr>
          <w:rFonts w:ascii="ＭＳ 明朝" w:hAnsi="ＭＳ 明朝" w:hint="eastAsia"/>
          <w:bCs/>
          <w:sz w:val="20"/>
        </w:rPr>
      </w:pPr>
      <w:r>
        <w:rPr>
          <w:rFonts w:ascii="ＭＳ 明朝" w:hAnsi="ＭＳ 明朝" w:hint="eastAsia"/>
          <w:bCs/>
          <w:sz w:val="20"/>
        </w:rPr>
        <w:t>・ヒアリングを通した</w:t>
      </w:r>
      <w:r w:rsidR="003F29FE">
        <w:rPr>
          <w:rFonts w:ascii="ＭＳ 明朝" w:hAnsi="ＭＳ 明朝" w:hint="eastAsia"/>
          <w:bCs/>
          <w:sz w:val="20"/>
        </w:rPr>
        <w:t>顧客の課題抽出と的確な解決策の提案力</w:t>
      </w:r>
    </w:p>
    <w:p w14:paraId="01DFB30E" w14:textId="0598DEB1" w:rsidR="006F77CD" w:rsidRDefault="003F29FE" w:rsidP="00714C39">
      <w:pPr>
        <w:spacing w:line="240" w:lineRule="exact"/>
        <w:rPr>
          <w:rFonts w:ascii="ＭＳ 明朝" w:hAnsi="ＭＳ 明朝"/>
          <w:bCs/>
          <w:sz w:val="20"/>
        </w:rPr>
      </w:pPr>
      <w:r>
        <w:rPr>
          <w:rFonts w:ascii="ＭＳ 明朝" w:hAnsi="ＭＳ 明朝" w:hint="eastAsia"/>
          <w:bCs/>
          <w:sz w:val="20"/>
        </w:rPr>
        <w:t>・</w:t>
      </w:r>
      <w:r w:rsidR="00CF7C12">
        <w:rPr>
          <w:rFonts w:ascii="ＭＳ 明朝" w:hAnsi="ＭＳ 明朝" w:hint="eastAsia"/>
          <w:bCs/>
          <w:sz w:val="20"/>
        </w:rPr>
        <w:t>エンジニアへのエスカレーション等の部署間を超えた連携経験</w:t>
      </w:r>
    </w:p>
    <w:p w14:paraId="2C56F7C7" w14:textId="6FF3E035" w:rsidR="00CF7C12" w:rsidRDefault="00CF7C12" w:rsidP="00714C39">
      <w:pPr>
        <w:spacing w:line="240" w:lineRule="exact"/>
        <w:rPr>
          <w:rFonts w:ascii="ＭＳ 明朝" w:hAnsi="ＭＳ 明朝"/>
          <w:bCs/>
          <w:sz w:val="20"/>
        </w:rPr>
      </w:pPr>
      <w:r>
        <w:rPr>
          <w:rFonts w:ascii="ＭＳ 明朝" w:hAnsi="ＭＳ 明朝" w:hint="eastAsia"/>
          <w:bCs/>
          <w:sz w:val="20"/>
        </w:rPr>
        <w:t>・</w:t>
      </w:r>
      <w:r w:rsidR="00C45D9C">
        <w:rPr>
          <w:rFonts w:ascii="ＭＳ 明朝" w:hAnsi="ＭＳ 明朝" w:hint="eastAsia"/>
          <w:bCs/>
          <w:sz w:val="20"/>
        </w:rPr>
        <w:t>部署の新規立ち上げに携わり、業務の質向上に貢献した経験</w:t>
      </w:r>
    </w:p>
    <w:p w14:paraId="3C0E5259" w14:textId="47DC9B00" w:rsidR="00E8454D" w:rsidRDefault="00E8454D" w:rsidP="00714C39">
      <w:pPr>
        <w:spacing w:line="240" w:lineRule="exact"/>
        <w:rPr>
          <w:rFonts w:ascii="ＭＳ 明朝" w:hAnsi="ＭＳ 明朝" w:hint="eastAsia"/>
          <w:bCs/>
          <w:sz w:val="20"/>
        </w:rPr>
      </w:pPr>
      <w:r>
        <w:rPr>
          <w:rFonts w:ascii="ＭＳ 明朝" w:hAnsi="ＭＳ 明朝" w:hint="eastAsia"/>
          <w:bCs/>
          <w:sz w:val="20"/>
        </w:rPr>
        <w:t>・macOS、Windows両方のOSに関する知見</w:t>
      </w:r>
    </w:p>
    <w:p w14:paraId="003AF481" w14:textId="77777777" w:rsidR="003F29FE" w:rsidRDefault="003F29FE" w:rsidP="00714C39">
      <w:pPr>
        <w:spacing w:line="240" w:lineRule="exact"/>
        <w:rPr>
          <w:rFonts w:ascii="ＭＳ 明朝" w:hAnsi="ＭＳ 明朝" w:hint="eastAsia"/>
          <w:bCs/>
          <w:sz w:val="20"/>
        </w:rPr>
      </w:pPr>
    </w:p>
    <w:p w14:paraId="54474521" w14:textId="046303E4" w:rsidR="006F77CD" w:rsidRDefault="006F77CD" w:rsidP="00714C39">
      <w:pPr>
        <w:spacing w:line="240" w:lineRule="exact"/>
        <w:rPr>
          <w:rFonts w:ascii="ＭＳ 明朝" w:hAnsi="ＭＳ 明朝"/>
          <w:bCs/>
          <w:sz w:val="20"/>
        </w:rPr>
      </w:pPr>
      <w:r>
        <w:rPr>
          <w:rFonts w:ascii="ＭＳ 明朝" w:hAnsi="ＭＳ 明朝" w:hint="eastAsia"/>
          <w:bCs/>
          <w:sz w:val="20"/>
        </w:rPr>
        <w:t>【学習】</w:t>
      </w:r>
    </w:p>
    <w:p w14:paraId="32657B07" w14:textId="37DDCAF0" w:rsidR="00006849" w:rsidRDefault="00006849" w:rsidP="00714C39">
      <w:pPr>
        <w:spacing w:line="240" w:lineRule="exact"/>
        <w:rPr>
          <w:rFonts w:ascii="ＭＳ 明朝" w:hAnsi="ＭＳ 明朝" w:hint="eastAsia"/>
          <w:bCs/>
          <w:sz w:val="20"/>
        </w:rPr>
      </w:pPr>
      <w:r>
        <w:rPr>
          <w:rFonts w:ascii="ＭＳ 明朝" w:hAnsi="ＭＳ 明朝" w:hint="eastAsia"/>
          <w:bCs/>
          <w:sz w:val="20"/>
        </w:rPr>
        <w:t>・ITに関する知見</w:t>
      </w:r>
    </w:p>
    <w:p w14:paraId="5463417A" w14:textId="35932162" w:rsidR="003004A9" w:rsidRPr="00C22CED" w:rsidRDefault="00F5263C" w:rsidP="00714C39">
      <w:pPr>
        <w:spacing w:line="240" w:lineRule="exact"/>
        <w:rPr>
          <w:rFonts w:ascii="ＭＳ 明朝" w:hAnsi="ＭＳ 明朝" w:hint="eastAsia"/>
          <w:bCs/>
          <w:sz w:val="20"/>
        </w:rPr>
      </w:pPr>
      <w:r w:rsidRPr="00C22CED">
        <w:rPr>
          <w:rFonts w:ascii="ＭＳ 明朝" w:hAnsi="ＭＳ 明朝" w:hint="eastAsia"/>
          <w:bCs/>
          <w:sz w:val="20"/>
        </w:rPr>
        <w:t>・</w:t>
      </w:r>
      <w:r w:rsidR="006F77CD">
        <w:rPr>
          <w:rFonts w:ascii="ＭＳ 明朝" w:hAnsi="ＭＳ 明朝" w:hint="eastAsia"/>
          <w:bCs/>
          <w:sz w:val="20"/>
        </w:rPr>
        <w:t>HTML/CSS、PHP、JavaScript等に関する知見</w:t>
      </w:r>
    </w:p>
    <w:p w14:paraId="15538B32" w14:textId="0A77B85A" w:rsidR="00714C39" w:rsidRDefault="00714C39" w:rsidP="00714C39">
      <w:pPr>
        <w:spacing w:line="240" w:lineRule="exact"/>
        <w:rPr>
          <w:rFonts w:ascii="ＭＳ 明朝" w:hAnsi="ＭＳ 明朝" w:hint="eastAsia"/>
          <w:bCs/>
          <w:sz w:val="20"/>
        </w:rPr>
      </w:pPr>
      <w:r w:rsidRPr="00C22CED">
        <w:rPr>
          <w:rFonts w:ascii="ＭＳ 明朝" w:hAnsi="ＭＳ 明朝" w:hint="eastAsia"/>
          <w:bCs/>
          <w:sz w:val="20"/>
        </w:rPr>
        <w:t>・</w:t>
      </w:r>
      <w:r w:rsidR="006F77CD">
        <w:rPr>
          <w:rFonts w:ascii="ＭＳ 明朝" w:hAnsi="ＭＳ 明朝" w:hint="eastAsia"/>
          <w:bCs/>
          <w:sz w:val="20"/>
        </w:rPr>
        <w:t>バックエンド/フロントエンド両面に関する開発経験</w:t>
      </w:r>
    </w:p>
    <w:p w14:paraId="4507D679" w14:textId="09650CCE" w:rsidR="00CA362D" w:rsidRDefault="00385B0E" w:rsidP="00714C39">
      <w:pPr>
        <w:spacing w:line="240" w:lineRule="exact"/>
        <w:rPr>
          <w:rFonts w:ascii="ＭＳ 明朝" w:hAnsi="ＭＳ 明朝"/>
          <w:bCs/>
          <w:sz w:val="20"/>
        </w:rPr>
      </w:pPr>
      <w:r>
        <w:rPr>
          <w:rFonts w:ascii="ＭＳ 明朝" w:hAnsi="ＭＳ 明朝" w:hint="eastAsia"/>
          <w:bCs/>
          <w:sz w:val="20"/>
        </w:rPr>
        <w:t>・</w:t>
      </w:r>
      <w:r w:rsidR="006F77CD">
        <w:rPr>
          <w:rFonts w:ascii="ＭＳ 明朝" w:hAnsi="ＭＳ 明朝" w:hint="eastAsia"/>
          <w:bCs/>
          <w:sz w:val="20"/>
        </w:rPr>
        <w:t>Webシステム開発に関する知見</w:t>
      </w:r>
    </w:p>
    <w:p w14:paraId="15CA0A0A" w14:textId="72FECBC4" w:rsidR="00907846" w:rsidRPr="00C22CED" w:rsidRDefault="00907846" w:rsidP="00714C39">
      <w:pPr>
        <w:spacing w:line="240" w:lineRule="exact"/>
        <w:rPr>
          <w:rFonts w:ascii="ＭＳ 明朝" w:hAnsi="ＭＳ 明朝" w:hint="eastAsia"/>
          <w:bCs/>
          <w:sz w:val="20"/>
        </w:rPr>
      </w:pPr>
      <w:r>
        <w:rPr>
          <w:rFonts w:ascii="ＭＳ 明朝" w:hAnsi="ＭＳ 明朝" w:hint="eastAsia"/>
          <w:bCs/>
          <w:sz w:val="20"/>
        </w:rPr>
        <w:t>・積極的な自己学習の継続と技術習得力</w:t>
      </w:r>
    </w:p>
    <w:bookmarkEnd w:id="0"/>
    <w:p w14:paraId="794C9DBA" w14:textId="7E840B9C" w:rsidR="00BD520B" w:rsidRPr="00C22CED" w:rsidRDefault="00BD520B" w:rsidP="004F30D9">
      <w:pPr>
        <w:jc w:val="right"/>
        <w:rPr>
          <w:rFonts w:ascii="ＭＳ 明朝" w:hAnsi="ＭＳ 明朝"/>
          <w:sz w:val="20"/>
        </w:rPr>
      </w:pPr>
      <w:r w:rsidRPr="00C22CED">
        <w:rPr>
          <w:rFonts w:ascii="ＭＳ 明朝" w:hAnsi="ＭＳ 明朝" w:hint="eastAsia"/>
          <w:sz w:val="20"/>
        </w:rPr>
        <w:t>以　上</w:t>
      </w:r>
    </w:p>
    <w:sectPr w:rsidR="00BD520B" w:rsidRPr="00C22CED" w:rsidSect="00FB101D">
      <w:footerReference w:type="even" r:id="rId8"/>
      <w:pgSz w:w="11906" w:h="16838" w:code="9"/>
      <w:pgMar w:top="567" w:right="1361" w:bottom="567" w:left="1361" w:header="851" w:footer="992" w:gutter="0"/>
      <w:pgNumType w:start="1"/>
      <w:cols w:space="425"/>
      <w:docGrid w:type="linesAndChars" w:linePitch="3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7B3750" w14:textId="77777777" w:rsidR="002C3999" w:rsidRDefault="002C3999">
      <w:r>
        <w:separator/>
      </w:r>
    </w:p>
  </w:endnote>
  <w:endnote w:type="continuationSeparator" w:id="0">
    <w:p w14:paraId="570CB1A7" w14:textId="77777777" w:rsidR="002C3999" w:rsidRDefault="002C3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DB3B4" w14:textId="77777777" w:rsidR="00311C6E" w:rsidRDefault="00311C6E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06C3D357" w14:textId="77777777" w:rsidR="00311C6E" w:rsidRDefault="00311C6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A69FD" w14:textId="77777777" w:rsidR="002C3999" w:rsidRDefault="002C3999">
      <w:r>
        <w:separator/>
      </w:r>
    </w:p>
  </w:footnote>
  <w:footnote w:type="continuationSeparator" w:id="0">
    <w:p w14:paraId="761A6C77" w14:textId="77777777" w:rsidR="002C3999" w:rsidRDefault="002C39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154A7"/>
    <w:multiLevelType w:val="hybridMultilevel"/>
    <w:tmpl w:val="BAB085A4"/>
    <w:lvl w:ilvl="0" w:tplc="6AC47AC0">
      <w:numFmt w:val="bullet"/>
      <w:lvlText w:val="◇"/>
      <w:lvlJc w:val="left"/>
      <w:pPr>
        <w:ind w:left="5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" w15:restartNumberingAfterBreak="0">
    <w:nsid w:val="2762168B"/>
    <w:multiLevelType w:val="hybridMultilevel"/>
    <w:tmpl w:val="B5529ABE"/>
    <w:lvl w:ilvl="0" w:tplc="37E4B956">
      <w:start w:val="5"/>
      <w:numFmt w:val="bullet"/>
      <w:lvlText w:val="・"/>
      <w:lvlJc w:val="left"/>
      <w:pPr>
        <w:tabs>
          <w:tab w:val="num" w:pos="810"/>
        </w:tabs>
        <w:ind w:left="81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290"/>
        </w:tabs>
        <w:ind w:left="129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10"/>
        </w:tabs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30"/>
        </w:tabs>
        <w:ind w:left="213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50"/>
        </w:tabs>
        <w:ind w:left="255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70"/>
        </w:tabs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0"/>
        </w:tabs>
        <w:ind w:left="339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10"/>
        </w:tabs>
        <w:ind w:left="381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30"/>
        </w:tabs>
        <w:ind w:left="4230" w:hanging="420"/>
      </w:pPr>
      <w:rPr>
        <w:rFonts w:ascii="Wingdings" w:hAnsi="Wingdings" w:hint="default"/>
      </w:rPr>
    </w:lvl>
  </w:abstractNum>
  <w:abstractNum w:abstractNumId="2" w15:restartNumberingAfterBreak="0">
    <w:nsid w:val="2F1D2D2B"/>
    <w:multiLevelType w:val="hybridMultilevel"/>
    <w:tmpl w:val="A412C0A6"/>
    <w:lvl w:ilvl="0" w:tplc="CC6CE8EE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246571679">
    <w:abstractNumId w:val="2"/>
  </w:num>
  <w:num w:numId="2" w16cid:durableId="1500004091">
    <w:abstractNumId w:val="1"/>
  </w:num>
  <w:num w:numId="3" w16cid:durableId="99523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attachedTemplate r:id="rId1"/>
  <w:defaultTabStop w:val="840"/>
  <w:drawingGridHorizontalSpacing w:val="105"/>
  <w:drawingGridVerticalSpacing w:val="158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6E"/>
    <w:rsid w:val="00002531"/>
    <w:rsid w:val="000041EA"/>
    <w:rsid w:val="00006849"/>
    <w:rsid w:val="00036154"/>
    <w:rsid w:val="00041339"/>
    <w:rsid w:val="00043161"/>
    <w:rsid w:val="000468D3"/>
    <w:rsid w:val="00046F57"/>
    <w:rsid w:val="00050CD5"/>
    <w:rsid w:val="00063E1B"/>
    <w:rsid w:val="00064E41"/>
    <w:rsid w:val="00067515"/>
    <w:rsid w:val="00077DA4"/>
    <w:rsid w:val="00084A77"/>
    <w:rsid w:val="00086EF6"/>
    <w:rsid w:val="00096A2A"/>
    <w:rsid w:val="000A43BE"/>
    <w:rsid w:val="000A4F81"/>
    <w:rsid w:val="000B4F1B"/>
    <w:rsid w:val="000C06F7"/>
    <w:rsid w:val="000C367A"/>
    <w:rsid w:val="000E5799"/>
    <w:rsid w:val="000E5FBB"/>
    <w:rsid w:val="000E7B50"/>
    <w:rsid w:val="0010128E"/>
    <w:rsid w:val="00102327"/>
    <w:rsid w:val="00102581"/>
    <w:rsid w:val="001055F4"/>
    <w:rsid w:val="0010732C"/>
    <w:rsid w:val="001179B3"/>
    <w:rsid w:val="00120C77"/>
    <w:rsid w:val="0012608F"/>
    <w:rsid w:val="00127E23"/>
    <w:rsid w:val="00136370"/>
    <w:rsid w:val="0013693A"/>
    <w:rsid w:val="0016135D"/>
    <w:rsid w:val="00184D66"/>
    <w:rsid w:val="001955CE"/>
    <w:rsid w:val="001C3554"/>
    <w:rsid w:val="001D01AF"/>
    <w:rsid w:val="001D5431"/>
    <w:rsid w:val="001D6EDA"/>
    <w:rsid w:val="001E1520"/>
    <w:rsid w:val="001E6FDC"/>
    <w:rsid w:val="001F7A84"/>
    <w:rsid w:val="002079E7"/>
    <w:rsid w:val="00207F7F"/>
    <w:rsid w:val="002117A1"/>
    <w:rsid w:val="0021189C"/>
    <w:rsid w:val="00214139"/>
    <w:rsid w:val="00230E6A"/>
    <w:rsid w:val="00232FBD"/>
    <w:rsid w:val="00240186"/>
    <w:rsid w:val="002451F7"/>
    <w:rsid w:val="0024726F"/>
    <w:rsid w:val="002476D0"/>
    <w:rsid w:val="00256C5B"/>
    <w:rsid w:val="00261DD6"/>
    <w:rsid w:val="00284350"/>
    <w:rsid w:val="002976FA"/>
    <w:rsid w:val="002A00AB"/>
    <w:rsid w:val="002A15C8"/>
    <w:rsid w:val="002A4C28"/>
    <w:rsid w:val="002A52F4"/>
    <w:rsid w:val="002C3999"/>
    <w:rsid w:val="003004A9"/>
    <w:rsid w:val="003042DF"/>
    <w:rsid w:val="0030665D"/>
    <w:rsid w:val="00310943"/>
    <w:rsid w:val="00311C6E"/>
    <w:rsid w:val="00316727"/>
    <w:rsid w:val="00316E89"/>
    <w:rsid w:val="0033109E"/>
    <w:rsid w:val="003439CE"/>
    <w:rsid w:val="00352E92"/>
    <w:rsid w:val="00357918"/>
    <w:rsid w:val="00367CC4"/>
    <w:rsid w:val="00375401"/>
    <w:rsid w:val="00384D04"/>
    <w:rsid w:val="003852DE"/>
    <w:rsid w:val="00385B0E"/>
    <w:rsid w:val="00393A1D"/>
    <w:rsid w:val="00394206"/>
    <w:rsid w:val="003A6F0C"/>
    <w:rsid w:val="003B2DDD"/>
    <w:rsid w:val="003C44B4"/>
    <w:rsid w:val="003C5E0C"/>
    <w:rsid w:val="003D323E"/>
    <w:rsid w:val="003E38D1"/>
    <w:rsid w:val="003E72AD"/>
    <w:rsid w:val="003F29FE"/>
    <w:rsid w:val="00422014"/>
    <w:rsid w:val="004230A9"/>
    <w:rsid w:val="004451AC"/>
    <w:rsid w:val="004554F1"/>
    <w:rsid w:val="004558CC"/>
    <w:rsid w:val="00460610"/>
    <w:rsid w:val="00473CEA"/>
    <w:rsid w:val="0047636C"/>
    <w:rsid w:val="004834E9"/>
    <w:rsid w:val="004835E6"/>
    <w:rsid w:val="004874DF"/>
    <w:rsid w:val="004920A9"/>
    <w:rsid w:val="00496590"/>
    <w:rsid w:val="004A341E"/>
    <w:rsid w:val="004A582D"/>
    <w:rsid w:val="004B0AD0"/>
    <w:rsid w:val="004B189E"/>
    <w:rsid w:val="004B2F5C"/>
    <w:rsid w:val="004D66AE"/>
    <w:rsid w:val="004E0F9E"/>
    <w:rsid w:val="004E381E"/>
    <w:rsid w:val="004E637A"/>
    <w:rsid w:val="004E7AE1"/>
    <w:rsid w:val="004F30D9"/>
    <w:rsid w:val="00500D18"/>
    <w:rsid w:val="00502472"/>
    <w:rsid w:val="00506899"/>
    <w:rsid w:val="00524CBC"/>
    <w:rsid w:val="00526A87"/>
    <w:rsid w:val="00532493"/>
    <w:rsid w:val="00534DEF"/>
    <w:rsid w:val="00536F2A"/>
    <w:rsid w:val="00542759"/>
    <w:rsid w:val="00545DA9"/>
    <w:rsid w:val="005537C0"/>
    <w:rsid w:val="00556C1F"/>
    <w:rsid w:val="00583012"/>
    <w:rsid w:val="005939BE"/>
    <w:rsid w:val="005B106C"/>
    <w:rsid w:val="005D1835"/>
    <w:rsid w:val="005D1CD2"/>
    <w:rsid w:val="005D7B8C"/>
    <w:rsid w:val="005E3C62"/>
    <w:rsid w:val="005F0485"/>
    <w:rsid w:val="00606308"/>
    <w:rsid w:val="006158E4"/>
    <w:rsid w:val="00630845"/>
    <w:rsid w:val="00640037"/>
    <w:rsid w:val="00652D3B"/>
    <w:rsid w:val="00655D06"/>
    <w:rsid w:val="00664E0E"/>
    <w:rsid w:val="0066538B"/>
    <w:rsid w:val="00666584"/>
    <w:rsid w:val="00692066"/>
    <w:rsid w:val="0069515F"/>
    <w:rsid w:val="006A4EA1"/>
    <w:rsid w:val="006A5EC9"/>
    <w:rsid w:val="006B6179"/>
    <w:rsid w:val="006C2A23"/>
    <w:rsid w:val="006C3B1E"/>
    <w:rsid w:val="006C3D8B"/>
    <w:rsid w:val="006C6F95"/>
    <w:rsid w:val="006D5047"/>
    <w:rsid w:val="006E1DC7"/>
    <w:rsid w:val="006E32ED"/>
    <w:rsid w:val="006E4F0A"/>
    <w:rsid w:val="006F77CD"/>
    <w:rsid w:val="00700DFF"/>
    <w:rsid w:val="00704261"/>
    <w:rsid w:val="00707ED0"/>
    <w:rsid w:val="00714C39"/>
    <w:rsid w:val="00722B85"/>
    <w:rsid w:val="00740DD2"/>
    <w:rsid w:val="00742AC5"/>
    <w:rsid w:val="0074776C"/>
    <w:rsid w:val="00750BFE"/>
    <w:rsid w:val="00757B7E"/>
    <w:rsid w:val="00770D87"/>
    <w:rsid w:val="00791B8F"/>
    <w:rsid w:val="0079273C"/>
    <w:rsid w:val="00793D2E"/>
    <w:rsid w:val="007B2AEA"/>
    <w:rsid w:val="007B7627"/>
    <w:rsid w:val="007C4AEC"/>
    <w:rsid w:val="007C775E"/>
    <w:rsid w:val="007D4CD1"/>
    <w:rsid w:val="007D6084"/>
    <w:rsid w:val="007D6C09"/>
    <w:rsid w:val="007E2773"/>
    <w:rsid w:val="007E5F0F"/>
    <w:rsid w:val="007F146C"/>
    <w:rsid w:val="00800681"/>
    <w:rsid w:val="008166B0"/>
    <w:rsid w:val="008225CE"/>
    <w:rsid w:val="00826205"/>
    <w:rsid w:val="0083017B"/>
    <w:rsid w:val="00846E3F"/>
    <w:rsid w:val="00847206"/>
    <w:rsid w:val="008521CD"/>
    <w:rsid w:val="00854DAE"/>
    <w:rsid w:val="00856F64"/>
    <w:rsid w:val="00876691"/>
    <w:rsid w:val="0089051B"/>
    <w:rsid w:val="008965CF"/>
    <w:rsid w:val="008E7A77"/>
    <w:rsid w:val="008E7DBA"/>
    <w:rsid w:val="00907846"/>
    <w:rsid w:val="00923CF2"/>
    <w:rsid w:val="00926185"/>
    <w:rsid w:val="0093021C"/>
    <w:rsid w:val="00932589"/>
    <w:rsid w:val="00936195"/>
    <w:rsid w:val="009437D0"/>
    <w:rsid w:val="00951918"/>
    <w:rsid w:val="00962354"/>
    <w:rsid w:val="00962CA9"/>
    <w:rsid w:val="009645DA"/>
    <w:rsid w:val="00987722"/>
    <w:rsid w:val="00987C75"/>
    <w:rsid w:val="009A0052"/>
    <w:rsid w:val="009C3C7D"/>
    <w:rsid w:val="009D1190"/>
    <w:rsid w:val="009D621C"/>
    <w:rsid w:val="009F1525"/>
    <w:rsid w:val="009F49FD"/>
    <w:rsid w:val="009F550A"/>
    <w:rsid w:val="00A01F22"/>
    <w:rsid w:val="00A04A3C"/>
    <w:rsid w:val="00A10807"/>
    <w:rsid w:val="00A24A0E"/>
    <w:rsid w:val="00A276E1"/>
    <w:rsid w:val="00A31B82"/>
    <w:rsid w:val="00A4325E"/>
    <w:rsid w:val="00A5072D"/>
    <w:rsid w:val="00A52E3E"/>
    <w:rsid w:val="00A53C97"/>
    <w:rsid w:val="00A56FC7"/>
    <w:rsid w:val="00A677BE"/>
    <w:rsid w:val="00A76CED"/>
    <w:rsid w:val="00A91C98"/>
    <w:rsid w:val="00A923EB"/>
    <w:rsid w:val="00A95A05"/>
    <w:rsid w:val="00AA7A28"/>
    <w:rsid w:val="00AB015E"/>
    <w:rsid w:val="00AC294B"/>
    <w:rsid w:val="00AC5D17"/>
    <w:rsid w:val="00AC69DB"/>
    <w:rsid w:val="00AD4570"/>
    <w:rsid w:val="00AD71DC"/>
    <w:rsid w:val="00AE070C"/>
    <w:rsid w:val="00AE546B"/>
    <w:rsid w:val="00AF7676"/>
    <w:rsid w:val="00B0746C"/>
    <w:rsid w:val="00B11B39"/>
    <w:rsid w:val="00B16B06"/>
    <w:rsid w:val="00B23AC2"/>
    <w:rsid w:val="00B26744"/>
    <w:rsid w:val="00B269AC"/>
    <w:rsid w:val="00B2721C"/>
    <w:rsid w:val="00B37DB9"/>
    <w:rsid w:val="00B53E26"/>
    <w:rsid w:val="00B76460"/>
    <w:rsid w:val="00B81E18"/>
    <w:rsid w:val="00B842C7"/>
    <w:rsid w:val="00B87594"/>
    <w:rsid w:val="00BA3AB1"/>
    <w:rsid w:val="00BA4524"/>
    <w:rsid w:val="00BB224D"/>
    <w:rsid w:val="00BB50F5"/>
    <w:rsid w:val="00BD03D8"/>
    <w:rsid w:val="00BD22F9"/>
    <w:rsid w:val="00BD44E8"/>
    <w:rsid w:val="00BD520B"/>
    <w:rsid w:val="00BE5C12"/>
    <w:rsid w:val="00BE7A2B"/>
    <w:rsid w:val="00BF4100"/>
    <w:rsid w:val="00BF4121"/>
    <w:rsid w:val="00C14D9E"/>
    <w:rsid w:val="00C16EBE"/>
    <w:rsid w:val="00C22CED"/>
    <w:rsid w:val="00C2476F"/>
    <w:rsid w:val="00C4262F"/>
    <w:rsid w:val="00C43E78"/>
    <w:rsid w:val="00C45973"/>
    <w:rsid w:val="00C45D9C"/>
    <w:rsid w:val="00C51D9D"/>
    <w:rsid w:val="00C5654E"/>
    <w:rsid w:val="00C60B5B"/>
    <w:rsid w:val="00C636C9"/>
    <w:rsid w:val="00C74CFD"/>
    <w:rsid w:val="00C8074E"/>
    <w:rsid w:val="00C85F3A"/>
    <w:rsid w:val="00CA01F1"/>
    <w:rsid w:val="00CA1AF1"/>
    <w:rsid w:val="00CA362D"/>
    <w:rsid w:val="00CA74F3"/>
    <w:rsid w:val="00CB2DB9"/>
    <w:rsid w:val="00CB33CF"/>
    <w:rsid w:val="00CB3422"/>
    <w:rsid w:val="00CD2C64"/>
    <w:rsid w:val="00CD342C"/>
    <w:rsid w:val="00CD4AB7"/>
    <w:rsid w:val="00CE504F"/>
    <w:rsid w:val="00CE64F2"/>
    <w:rsid w:val="00CF0EE3"/>
    <w:rsid w:val="00CF43AD"/>
    <w:rsid w:val="00CF7C12"/>
    <w:rsid w:val="00D01057"/>
    <w:rsid w:val="00D113E9"/>
    <w:rsid w:val="00D164C4"/>
    <w:rsid w:val="00D302D5"/>
    <w:rsid w:val="00D34C8F"/>
    <w:rsid w:val="00D35CD3"/>
    <w:rsid w:val="00D4219D"/>
    <w:rsid w:val="00D47E40"/>
    <w:rsid w:val="00D60FCD"/>
    <w:rsid w:val="00D63540"/>
    <w:rsid w:val="00D725EC"/>
    <w:rsid w:val="00D86746"/>
    <w:rsid w:val="00D90319"/>
    <w:rsid w:val="00D91136"/>
    <w:rsid w:val="00D949E6"/>
    <w:rsid w:val="00DC11F2"/>
    <w:rsid w:val="00DC5186"/>
    <w:rsid w:val="00DC7A69"/>
    <w:rsid w:val="00DF1B2C"/>
    <w:rsid w:val="00DF58C2"/>
    <w:rsid w:val="00E3066C"/>
    <w:rsid w:val="00E34AC4"/>
    <w:rsid w:val="00E443BE"/>
    <w:rsid w:val="00E46E22"/>
    <w:rsid w:val="00E61F43"/>
    <w:rsid w:val="00E623E9"/>
    <w:rsid w:val="00E653C0"/>
    <w:rsid w:val="00E67EF4"/>
    <w:rsid w:val="00E72480"/>
    <w:rsid w:val="00E82ADD"/>
    <w:rsid w:val="00E8454D"/>
    <w:rsid w:val="00E95FAA"/>
    <w:rsid w:val="00EA343A"/>
    <w:rsid w:val="00EB617E"/>
    <w:rsid w:val="00EC19CC"/>
    <w:rsid w:val="00ED2995"/>
    <w:rsid w:val="00ED3BCB"/>
    <w:rsid w:val="00EF29B5"/>
    <w:rsid w:val="00F01364"/>
    <w:rsid w:val="00F07EE8"/>
    <w:rsid w:val="00F12D09"/>
    <w:rsid w:val="00F158DE"/>
    <w:rsid w:val="00F15BF8"/>
    <w:rsid w:val="00F16665"/>
    <w:rsid w:val="00F20E62"/>
    <w:rsid w:val="00F34DA4"/>
    <w:rsid w:val="00F41203"/>
    <w:rsid w:val="00F445D8"/>
    <w:rsid w:val="00F51148"/>
    <w:rsid w:val="00F51BCB"/>
    <w:rsid w:val="00F5263C"/>
    <w:rsid w:val="00F53A7A"/>
    <w:rsid w:val="00F57C40"/>
    <w:rsid w:val="00F60EDF"/>
    <w:rsid w:val="00F62BB0"/>
    <w:rsid w:val="00F67A5D"/>
    <w:rsid w:val="00F72C6D"/>
    <w:rsid w:val="00F75478"/>
    <w:rsid w:val="00FA3590"/>
    <w:rsid w:val="00FA564E"/>
    <w:rsid w:val="00FA7DBE"/>
    <w:rsid w:val="00FB101D"/>
    <w:rsid w:val="00FB657B"/>
    <w:rsid w:val="00FB7326"/>
    <w:rsid w:val="00FB7409"/>
    <w:rsid w:val="00FC1590"/>
    <w:rsid w:val="00FC1F61"/>
    <w:rsid w:val="00FD40C2"/>
    <w:rsid w:val="00FD7DD9"/>
    <w:rsid w:val="00FE4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5C18AA0"/>
  <w15:docId w15:val="{509860D5-680F-4C39-A263-43285702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367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</w:style>
  <w:style w:type="paragraph" w:styleId="a6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2">
    <w:name w:val="Body Text Indent 2"/>
    <w:basedOn w:val="a"/>
    <w:semiHidden/>
    <w:pPr>
      <w:ind w:leftChars="85" w:left="85"/>
    </w:pPr>
    <w:rPr>
      <w:b/>
      <w:bCs/>
      <w:szCs w:val="24"/>
    </w:rPr>
  </w:style>
  <w:style w:type="paragraph" w:styleId="a7">
    <w:name w:val="Body Text"/>
    <w:basedOn w:val="a"/>
    <w:link w:val="a8"/>
    <w:semiHidden/>
    <w:rPr>
      <w:rFonts w:ascii="ＭＳ 明朝" w:hAnsi="ＭＳ 明朝"/>
      <w:bCs/>
      <w:sz w:val="16"/>
      <w:szCs w:val="18"/>
    </w:rPr>
  </w:style>
  <w:style w:type="character" w:customStyle="1" w:styleId="a9">
    <w:name w:val="ヘッダー (文字)"/>
    <w:rPr>
      <w:kern w:val="2"/>
      <w:sz w:val="21"/>
    </w:rPr>
  </w:style>
  <w:style w:type="paragraph" w:styleId="aa">
    <w:name w:val="Balloon Text"/>
    <w:basedOn w:val="a"/>
    <w:semiHidden/>
    <w:unhideWhenUsed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styleId="ac">
    <w:name w:val="annotation reference"/>
    <w:semiHidden/>
    <w:unhideWhenUsed/>
    <w:rPr>
      <w:sz w:val="18"/>
      <w:szCs w:val="18"/>
    </w:rPr>
  </w:style>
  <w:style w:type="paragraph" w:styleId="ad">
    <w:name w:val="annotation text"/>
    <w:basedOn w:val="a"/>
    <w:semiHidden/>
    <w:unhideWhenUsed/>
    <w:pPr>
      <w:jc w:val="left"/>
    </w:pPr>
  </w:style>
  <w:style w:type="character" w:customStyle="1" w:styleId="ae">
    <w:name w:val="コメント文字列 (文字)"/>
    <w:semiHidden/>
    <w:rPr>
      <w:kern w:val="2"/>
      <w:sz w:val="21"/>
    </w:rPr>
  </w:style>
  <w:style w:type="paragraph" w:styleId="af">
    <w:name w:val="annotation subject"/>
    <w:basedOn w:val="ad"/>
    <w:next w:val="ad"/>
    <w:semiHidden/>
    <w:unhideWhenUsed/>
    <w:rPr>
      <w:b/>
      <w:bCs/>
    </w:rPr>
  </w:style>
  <w:style w:type="character" w:customStyle="1" w:styleId="af0">
    <w:name w:val="コメント内容 (文字)"/>
    <w:semiHidden/>
    <w:rPr>
      <w:b/>
      <w:bCs/>
      <w:kern w:val="2"/>
      <w:sz w:val="21"/>
    </w:rPr>
  </w:style>
  <w:style w:type="paragraph" w:styleId="af1">
    <w:name w:val="Body Text Indent"/>
    <w:basedOn w:val="a"/>
    <w:semiHidden/>
    <w:pPr>
      <w:ind w:leftChars="100" w:left="210" w:firstLineChars="51" w:firstLine="107"/>
    </w:pPr>
    <w:rPr>
      <w:szCs w:val="21"/>
    </w:rPr>
  </w:style>
  <w:style w:type="paragraph" w:styleId="af2">
    <w:name w:val="List Paragraph"/>
    <w:basedOn w:val="a"/>
    <w:uiPriority w:val="34"/>
    <w:qFormat/>
    <w:rsid w:val="00D113E9"/>
    <w:pPr>
      <w:ind w:leftChars="400" w:left="840"/>
    </w:pPr>
  </w:style>
  <w:style w:type="character" w:customStyle="1" w:styleId="a4">
    <w:name w:val="フッター (文字)"/>
    <w:link w:val="a3"/>
    <w:semiHidden/>
    <w:rsid w:val="00A24A0E"/>
    <w:rPr>
      <w:kern w:val="2"/>
      <w:sz w:val="21"/>
    </w:rPr>
  </w:style>
  <w:style w:type="paragraph" w:styleId="af3">
    <w:name w:val="Closing"/>
    <w:basedOn w:val="a"/>
    <w:link w:val="af4"/>
    <w:uiPriority w:val="99"/>
    <w:unhideWhenUsed/>
    <w:rsid w:val="00A24A0E"/>
    <w:pPr>
      <w:jc w:val="right"/>
    </w:pPr>
    <w:rPr>
      <w:rFonts w:ascii="ＭＳ 明朝" w:hAnsi="ＭＳ 明朝"/>
      <w:bCs/>
      <w:szCs w:val="18"/>
    </w:rPr>
  </w:style>
  <w:style w:type="character" w:customStyle="1" w:styleId="af4">
    <w:name w:val="結語 (文字)"/>
    <w:basedOn w:val="a0"/>
    <w:link w:val="af3"/>
    <w:uiPriority w:val="99"/>
    <w:rsid w:val="00A24A0E"/>
    <w:rPr>
      <w:rFonts w:ascii="ＭＳ 明朝" w:hAnsi="ＭＳ 明朝"/>
      <w:bCs/>
      <w:kern w:val="2"/>
      <w:sz w:val="21"/>
      <w:szCs w:val="18"/>
    </w:rPr>
  </w:style>
  <w:style w:type="character" w:styleId="af5">
    <w:name w:val="Hyperlink"/>
    <w:basedOn w:val="a0"/>
    <w:uiPriority w:val="99"/>
    <w:unhideWhenUsed/>
    <w:rsid w:val="00F5263C"/>
    <w:rPr>
      <w:color w:val="0000FF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F5263C"/>
    <w:rPr>
      <w:color w:val="605E5C"/>
      <w:shd w:val="clear" w:color="auto" w:fill="E1DFDD"/>
    </w:rPr>
  </w:style>
  <w:style w:type="character" w:customStyle="1" w:styleId="a8">
    <w:name w:val="本文 (文字)"/>
    <w:basedOn w:val="a0"/>
    <w:link w:val="a7"/>
    <w:semiHidden/>
    <w:rsid w:val="008E7DBA"/>
    <w:rPr>
      <w:rFonts w:ascii="ＭＳ 明朝" w:hAnsi="ＭＳ 明朝"/>
      <w:bCs/>
      <w:kern w:val="2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9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P-097\Desktop\&#12524;&#12472;&#12517;&#12513;&#20195;&#34892;\&#32887;&#21209;&#32076;&#27508;&#26360;&#65288;&#26412;&#20154;&#35352;&#20837;&#29992;&#65289;\&#9733;&#9733;&#26989;&#21209;&#31995;&#38283;&#30330;&#12456;&#12531;&#12472;&#12491;&#12450;&#65288;&#26412;&#20154;&#35352;&#20837;&#29992;&#65289;.dotx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AF8E00-08FF-4CD6-9B38-BBBE9BDB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★★業務系開発エンジニア（本人記入用）</Template>
  <TotalTime>111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GP-097</dc:creator>
  <cp:lastModifiedBy>GP-526</cp:lastModifiedBy>
  <cp:revision>151</cp:revision>
  <cp:lastPrinted>2019-11-18T09:13:00Z</cp:lastPrinted>
  <dcterms:created xsi:type="dcterms:W3CDTF">2025-04-16T03:01:00Z</dcterms:created>
  <dcterms:modified xsi:type="dcterms:W3CDTF">2025-04-17T06:18:00Z</dcterms:modified>
</cp:coreProperties>
</file>